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D34C2" w:rsidR="00DD34C2" w:rsidP="00DD34C2" w:rsidRDefault="00DD34C2" w14:paraId="672A6659" w14:textId="5374EB4F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w:rsidRPr="00DD34C2" w:rsidR="00DD34C2" w:rsidP="00DD34C2" w:rsidRDefault="00DD34C2" w14:paraId="0A37501D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DD34C2" w:rsidR="00DD34C2" w:rsidP="1845A3F5" w:rsidRDefault="790B7535" w14:paraId="4BEA0AED" w14:textId="72891E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1845A3F5">
        <w:rPr>
          <w:rFonts w:ascii="Arial" w:hAnsi="Arial" w:cs="Arial"/>
          <w:b/>
          <w:bCs/>
          <w:sz w:val="24"/>
          <w:szCs w:val="24"/>
        </w:rPr>
        <w:t>Documentação</w:t>
      </w:r>
      <w:r w:rsidRPr="1845A3F5" w:rsidR="00DD34C2">
        <w:rPr>
          <w:rFonts w:ascii="Arial" w:hAnsi="Arial" w:cs="Arial"/>
          <w:b/>
          <w:bCs/>
          <w:sz w:val="24"/>
          <w:szCs w:val="24"/>
        </w:rPr>
        <w:t xml:space="preserve"> </w:t>
      </w:r>
      <w:r w:rsidR="00CB79B3">
        <w:rPr>
          <w:rFonts w:ascii="Arial" w:hAnsi="Arial" w:cs="Arial"/>
          <w:b/>
          <w:bCs/>
          <w:sz w:val="24"/>
          <w:szCs w:val="24"/>
        </w:rPr>
        <w:t xml:space="preserve">do </w:t>
      </w:r>
      <w:r w:rsidR="00115B28">
        <w:rPr>
          <w:rFonts w:ascii="Arial" w:hAnsi="Arial" w:cs="Arial"/>
          <w:b/>
          <w:bCs/>
          <w:sz w:val="24"/>
          <w:szCs w:val="24"/>
        </w:rPr>
        <w:t>J</w:t>
      </w:r>
      <w:r w:rsidR="00CB79B3">
        <w:rPr>
          <w:rFonts w:ascii="Arial" w:hAnsi="Arial" w:cs="Arial"/>
          <w:b/>
          <w:bCs/>
          <w:sz w:val="24"/>
          <w:szCs w:val="24"/>
        </w:rPr>
        <w:t xml:space="preserve">ogo </w:t>
      </w:r>
    </w:p>
    <w:p w:rsidRPr="00577606" w:rsidR="00A02440" w:rsidRDefault="00A02440" w14:paraId="5DAB6C7B" w14:textId="77777777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Pr="00577606" w:rsidR="00065A76" w:rsidRDefault="00065A76" w14:paraId="02EB378F" w14:textId="77777777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Pr="00577606" w:rsidR="00065A76" w:rsidRDefault="00065A76" w14:paraId="6A05A809" w14:textId="77777777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Pr="00577606" w:rsidR="00065A76" w:rsidRDefault="00065A76" w14:paraId="5A39BBE3" w14:textId="77777777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Pr="00577606" w:rsidR="00065A76" w:rsidP="009D327C" w:rsidRDefault="00F46CBE" w14:paraId="0D1FAAAF" w14:textId="6FADD8F4">
      <w:pPr>
        <w:jc w:val="center"/>
        <w:rPr>
          <w:sz w:val="38"/>
          <w:szCs w:val="38"/>
        </w:rPr>
      </w:pPr>
      <w:r w:rsidRPr="0F30AB10" w:rsidR="0F30AB10">
        <w:rPr>
          <w:sz w:val="38"/>
          <w:szCs w:val="38"/>
        </w:rPr>
        <w:t>Mario Jump</w:t>
      </w:r>
    </w:p>
    <w:p w:rsidRPr="00577606" w:rsidR="00065A76" w:rsidRDefault="00065A76" w14:paraId="41C8F396" w14:textId="77777777">
      <w:pPr>
        <w:pStyle w:val="Livre"/>
        <w:spacing w:before="720"/>
        <w:jc w:val="center"/>
        <w:rPr>
          <w:b/>
          <w:noProof w:val="0"/>
          <w:sz w:val="28"/>
        </w:rPr>
      </w:pPr>
    </w:p>
    <w:p w:rsidRPr="00577606" w:rsidR="009D327C" w:rsidRDefault="009D327C" w14:paraId="72A3D3EC" w14:textId="77777777">
      <w:pPr>
        <w:pStyle w:val="Livre"/>
        <w:spacing w:before="720"/>
        <w:jc w:val="center"/>
        <w:rPr>
          <w:b/>
          <w:noProof w:val="0"/>
          <w:sz w:val="28"/>
        </w:rPr>
      </w:pPr>
    </w:p>
    <w:p w:rsidRPr="00577606" w:rsidR="009D327C" w:rsidRDefault="009D327C" w14:paraId="0D0B940D" w14:textId="77777777">
      <w:pPr>
        <w:pStyle w:val="Livre"/>
        <w:spacing w:before="720"/>
        <w:jc w:val="center"/>
        <w:rPr>
          <w:b/>
          <w:noProof w:val="0"/>
          <w:sz w:val="28"/>
        </w:rPr>
      </w:pPr>
    </w:p>
    <w:p w:rsidRPr="00577606" w:rsidR="00065A76" w:rsidP="00F46CBE" w:rsidRDefault="00446F8F" w14:paraId="10C9535E" w14:textId="4B43D67B">
      <w:pPr>
        <w:jc w:val="center"/>
        <w:rPr>
          <w:sz w:val="24"/>
          <w:szCs w:val="24"/>
        </w:rPr>
      </w:pPr>
      <w:bookmarkStart w:name="_Toc390600631" w:id="3"/>
      <w:bookmarkStart w:name="_Toc427049359" w:id="4"/>
      <w:r w:rsidRPr="71DA38F8" w:rsidR="71DA38F8">
        <w:rPr>
          <w:sz w:val="24"/>
          <w:szCs w:val="24"/>
        </w:rPr>
        <w:t xml:space="preserve">Autores: </w:t>
      </w:r>
    </w:p>
    <w:p w:rsidR="71DA38F8" w:rsidP="71DA38F8" w:rsidRDefault="71DA38F8" w14:paraId="55094BBB" w14:textId="5C39F3F5">
      <w:pPr>
        <w:pStyle w:val="Normal"/>
        <w:jc w:val="center"/>
        <w:rPr>
          <w:sz w:val="24"/>
          <w:szCs w:val="24"/>
        </w:rPr>
      </w:pPr>
      <w:r w:rsidRPr="71DA38F8" w:rsidR="71DA38F8">
        <w:rPr>
          <w:sz w:val="24"/>
          <w:szCs w:val="24"/>
        </w:rPr>
        <w:t>Vinicius Rezende</w:t>
      </w:r>
    </w:p>
    <w:p w:rsidR="71DA38F8" w:rsidP="71DA38F8" w:rsidRDefault="71DA38F8" w14:paraId="2F79CADF" w14:textId="39C12220">
      <w:pPr>
        <w:pStyle w:val="Normal"/>
        <w:jc w:val="center"/>
        <w:rPr>
          <w:sz w:val="24"/>
          <w:szCs w:val="24"/>
        </w:rPr>
      </w:pPr>
      <w:r w:rsidRPr="71DA38F8" w:rsidR="71DA38F8">
        <w:rPr>
          <w:sz w:val="24"/>
          <w:szCs w:val="24"/>
        </w:rPr>
        <w:t>Documentação:</w:t>
      </w:r>
    </w:p>
    <w:p w:rsidR="71DA38F8" w:rsidP="71DA38F8" w:rsidRDefault="71DA38F8" w14:paraId="5C5234C9" w14:textId="197991FC">
      <w:pPr>
        <w:pStyle w:val="Normal"/>
        <w:jc w:val="center"/>
        <w:rPr>
          <w:sz w:val="24"/>
          <w:szCs w:val="24"/>
        </w:rPr>
      </w:pPr>
      <w:r w:rsidRPr="71DA38F8" w:rsidR="71DA38F8">
        <w:rPr>
          <w:sz w:val="24"/>
          <w:szCs w:val="24"/>
        </w:rPr>
        <w:t>Lucas Fraga</w:t>
      </w:r>
    </w:p>
    <w:p w:rsidRPr="00577606" w:rsidR="00065A76" w:rsidRDefault="00065A76" w14:paraId="0E27B00A" w14:textId="77777777">
      <w:pPr>
        <w:pStyle w:val="Livre"/>
        <w:spacing w:before="600"/>
        <w:jc w:val="center"/>
        <w:rPr>
          <w:noProof w:val="0"/>
          <w:sz w:val="22"/>
        </w:rPr>
      </w:pPr>
    </w:p>
    <w:p w:rsidRPr="00577606" w:rsidR="00065A76" w:rsidRDefault="00065A76" w14:paraId="60061E4C" w14:textId="77777777">
      <w:pPr>
        <w:pStyle w:val="Livre"/>
        <w:spacing w:before="600"/>
        <w:jc w:val="center"/>
        <w:rPr>
          <w:noProof w:val="0"/>
          <w:sz w:val="22"/>
        </w:rPr>
      </w:pPr>
    </w:p>
    <w:p w:rsidRPr="00577606" w:rsidR="007D5140" w:rsidRDefault="007D5140" w14:paraId="44EAFD9C" w14:textId="77777777">
      <w:pPr>
        <w:pStyle w:val="Livre"/>
        <w:spacing w:before="600"/>
        <w:jc w:val="center"/>
        <w:rPr>
          <w:noProof w:val="0"/>
          <w:sz w:val="22"/>
        </w:rPr>
      </w:pPr>
    </w:p>
    <w:p w:rsidRPr="00577606" w:rsidR="007D5140" w:rsidRDefault="007D5140" w14:paraId="4B94D5A5" w14:textId="77777777">
      <w:pPr>
        <w:pStyle w:val="Livre"/>
        <w:spacing w:before="600"/>
        <w:jc w:val="center"/>
        <w:rPr>
          <w:noProof w:val="0"/>
          <w:sz w:val="22"/>
        </w:rPr>
      </w:pPr>
    </w:p>
    <w:p w:rsidRPr="00577606" w:rsidR="007D5140" w:rsidRDefault="007D5140" w14:paraId="3DEEC669" w14:textId="77777777">
      <w:pPr>
        <w:pStyle w:val="Livre"/>
        <w:spacing w:before="600"/>
        <w:jc w:val="center"/>
        <w:rPr>
          <w:noProof w:val="0"/>
          <w:sz w:val="22"/>
        </w:rPr>
      </w:pPr>
    </w:p>
    <w:p w:rsidRPr="00577606" w:rsidR="00065A76" w:rsidP="007D5140" w:rsidRDefault="00F46CBE" w14:paraId="6975FAD6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Pr="00577606" w:rsidR="00065A76" w:rsidP="007D5140" w:rsidRDefault="00F46CBE" w14:paraId="735304B0" w14:textId="04BDAFBC">
      <w:pPr>
        <w:jc w:val="center"/>
        <w:rPr>
          <w:sz w:val="24"/>
          <w:szCs w:val="24"/>
        </w:rPr>
      </w:pPr>
      <w:r w:rsidRPr="0F30AB10" w:rsidR="0F30AB10">
        <w:rPr>
          <w:sz w:val="24"/>
          <w:szCs w:val="24"/>
        </w:rPr>
        <w:t>01/07/2023.</w:t>
      </w:r>
      <w:bookmarkEnd w:id="3"/>
      <w:bookmarkEnd w:id="4"/>
    </w:p>
    <w:p w:rsidRPr="00577606" w:rsidR="00065A76" w:rsidP="007B1FAA" w:rsidRDefault="00065A76" w14:paraId="6B699379" w14:textId="77777777">
      <w:pPr>
        <w:pStyle w:val="Corpodetexto"/>
      </w:pPr>
    </w:p>
    <w:p w:rsidR="00065A76" w:rsidRDefault="27D036BD" w14:paraId="78617E12" w14:textId="324B4686">
      <w:pPr>
        <w:pStyle w:val="Ttulo1"/>
        <w:rPr>
          <w:rFonts w:ascii="Times New Roman" w:hAnsi="Times New Roman"/>
        </w:rPr>
      </w:pPr>
      <w:bookmarkStart w:name="_Toc427049361" w:id="5"/>
      <w:bookmarkStart w:name="_Toc481911618" w:id="6"/>
      <w:bookmarkStart w:name="_Toc75023787" w:id="7"/>
      <w:r w:rsidRPr="1845A3F5">
        <w:rPr>
          <w:rFonts w:ascii="Times New Roman" w:hAnsi="Times New Roman"/>
        </w:rPr>
        <w:lastRenderedPageBreak/>
        <w:t>Documentação</w:t>
      </w:r>
      <w:r w:rsidRPr="1845A3F5" w:rsidR="00065A76">
        <w:rPr>
          <w:rFonts w:ascii="Times New Roman" w:hAnsi="Times New Roman"/>
        </w:rPr>
        <w:t xml:space="preserve"> do </w:t>
      </w:r>
      <w:bookmarkEnd w:id="0"/>
      <w:bookmarkEnd w:id="1"/>
      <w:bookmarkEnd w:id="2"/>
      <w:bookmarkEnd w:id="5"/>
      <w:bookmarkEnd w:id="6"/>
      <w:bookmarkEnd w:id="7"/>
      <w:r w:rsidR="0062367C">
        <w:rPr>
          <w:rFonts w:ascii="Times New Roman" w:hAnsi="Times New Roman"/>
        </w:rPr>
        <w:t>Sistema</w:t>
      </w:r>
    </w:p>
    <w:p w:rsidRPr="00FB45FE" w:rsidR="00FB45FE" w:rsidP="00FB45FE" w:rsidRDefault="00FB45FE" w14:paraId="5C89E6AB" w14:textId="77777777">
      <w:pPr>
        <w:pStyle w:val="Ttulo1"/>
        <w:numPr>
          <w:ilvl w:val="0"/>
          <w:numId w:val="0"/>
        </w:numPr>
        <w:jc w:val="left"/>
      </w:pPr>
    </w:p>
    <w:p w:rsidR="00A46D2C" w:rsidRDefault="00065A76" w14:paraId="011C4A3B" w14:textId="6639F19D">
      <w:pPr>
        <w:pStyle w:val="Sumrio1"/>
        <w:tabs>
          <w:tab w:val="right" w:leader="dot" w:pos="8305"/>
        </w:tabs>
        <w:rPr>
          <w:noProof/>
        </w:rPr>
      </w:pPr>
      <w:r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>
        <w:rPr>
          <w:sz w:val="24"/>
          <w:szCs w:val="24"/>
        </w:rPr>
        <w:fldChar w:fldCharType="separate"/>
      </w:r>
      <w:hyperlink w:history="1" w:anchor="_Toc75023787">
        <w:r w:rsidRPr="006E7506" w:rsidR="00A46D2C">
          <w:rPr>
            <w:rStyle w:val="Hyperlink"/>
            <w:noProof/>
          </w:rPr>
          <w:t>Documentação do Software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_Toc75023787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2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35586D23" w14:textId="24BAAFC7">
      <w:pPr>
        <w:pStyle w:val="Sumrio2"/>
        <w:tabs>
          <w:tab w:val="right" w:leader="dot" w:pos="8305"/>
        </w:tabs>
        <w:rPr>
          <w:noProof/>
        </w:rPr>
      </w:pPr>
      <w:hyperlink w:history="1" w:anchor="_Toc75023788">
        <w:r w:rsidRPr="006E7506" w:rsidR="00A46D2C">
          <w:rPr>
            <w:rStyle w:val="Hyperlink"/>
            <w:noProof/>
          </w:rPr>
          <w:t>Introdução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_Toc75023788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1C5F97EF" w14:textId="63118DB4">
      <w:pPr>
        <w:pStyle w:val="Sumrio3"/>
        <w:tabs>
          <w:tab w:val="right" w:leader="dot" w:pos="8305"/>
        </w:tabs>
        <w:rPr>
          <w:noProof/>
        </w:rPr>
      </w:pPr>
      <w:hyperlink w:history="1" w:anchor="_Toc75023789">
        <w:r w:rsidRPr="006E7506" w:rsidR="00A46D2C">
          <w:rPr>
            <w:rStyle w:val="Hyperlink"/>
            <w:noProof/>
          </w:rPr>
          <w:t>Escopo do software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_Toc75023789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1A545DFE" w14:textId="6D89C08E">
      <w:pPr>
        <w:pStyle w:val="Sumrio4"/>
        <w:tabs>
          <w:tab w:val="right" w:leader="dot" w:pos="8305"/>
        </w:tabs>
        <w:rPr>
          <w:noProof/>
        </w:rPr>
      </w:pPr>
      <w:hyperlink w:history="1" w:anchor="_Toc75023790">
        <w:r w:rsidRPr="006E7506" w:rsidR="00A46D2C">
          <w:rPr>
            <w:rStyle w:val="Hyperlink"/>
            <w:noProof/>
          </w:rPr>
          <w:t>Nome do sistema e de seus componentes principais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_Toc75023790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31A690E9" w14:textId="53930B4A">
      <w:pPr>
        <w:pStyle w:val="Sumrio4"/>
        <w:tabs>
          <w:tab w:val="right" w:leader="dot" w:pos="8305"/>
        </w:tabs>
        <w:rPr>
          <w:noProof/>
        </w:rPr>
      </w:pPr>
      <w:hyperlink w:history="1" w:anchor="_Toc75023791">
        <w:r w:rsidRPr="006E7506" w:rsidR="00A46D2C">
          <w:rPr>
            <w:rStyle w:val="Hyperlink"/>
            <w:noProof/>
            <w:snapToGrid w:val="0"/>
          </w:rPr>
          <w:t>Missão ou objetivo do software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_Toc75023791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5E11FC3E" w14:textId="518A5790">
      <w:pPr>
        <w:pStyle w:val="Sumrio4"/>
        <w:tabs>
          <w:tab w:val="right" w:leader="dot" w:pos="8305"/>
        </w:tabs>
        <w:rPr>
          <w:noProof/>
        </w:rPr>
      </w:pPr>
      <w:hyperlink w:history="1" w:anchor="_Toc75023792">
        <w:r w:rsidRPr="006E7506" w:rsidR="00A46D2C">
          <w:rPr>
            <w:rStyle w:val="Hyperlink"/>
            <w:noProof/>
            <w:snapToGrid w:val="0"/>
          </w:rPr>
          <w:t>Arquitetura do Sistema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_Toc75023792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7306C48E" w14:textId="644A235C">
      <w:pPr>
        <w:pStyle w:val="Sumrio3"/>
        <w:tabs>
          <w:tab w:val="right" w:leader="dot" w:pos="8305"/>
        </w:tabs>
        <w:rPr>
          <w:noProof/>
        </w:rPr>
      </w:pPr>
      <w:hyperlink w:history="1" w:anchor="_Toc75023793">
        <w:r w:rsidRPr="006E7506" w:rsidR="00A46D2C">
          <w:rPr>
            <w:rStyle w:val="Hyperlink"/>
            <w:noProof/>
          </w:rPr>
          <w:t>Funcionalidades do produto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_Toc75023793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65AF5EA4" w14:textId="0B03149E">
      <w:pPr>
        <w:pStyle w:val="Sumrio3"/>
        <w:tabs>
          <w:tab w:val="right" w:leader="dot" w:pos="8305"/>
        </w:tabs>
        <w:rPr>
          <w:noProof/>
        </w:rPr>
      </w:pPr>
      <w:hyperlink w:history="1" w:anchor="_Toc75023794">
        <w:r w:rsidRPr="006E7506" w:rsidR="00A46D2C">
          <w:rPr>
            <w:rStyle w:val="Hyperlink"/>
            <w:noProof/>
          </w:rPr>
          <w:t>Usuários e sistemas externos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_Toc75023794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13CE9884" w14:textId="0548AB5C">
      <w:pPr>
        <w:pStyle w:val="Sumrio4"/>
        <w:tabs>
          <w:tab w:val="right" w:leader="dot" w:pos="8305"/>
        </w:tabs>
        <w:rPr>
          <w:noProof/>
        </w:rPr>
      </w:pPr>
      <w:hyperlink w:history="1" w:anchor="_Toc75023795">
        <w:r w:rsidRPr="006E7506" w:rsidR="00A46D2C">
          <w:rPr>
            <w:rStyle w:val="Hyperlink"/>
            <w:noProof/>
          </w:rPr>
          <w:t>Descrição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_Toc75023795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3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77BDB8BF" w14:textId="0190AE4D">
      <w:pPr>
        <w:pStyle w:val="Sumrio3"/>
        <w:tabs>
          <w:tab w:val="right" w:leader="dot" w:pos="8305"/>
        </w:tabs>
        <w:rPr>
          <w:noProof/>
        </w:rPr>
      </w:pPr>
      <w:hyperlink w:history="1" w:anchor="_Toc75023796">
        <w:r w:rsidRPr="006E7506" w:rsidR="00A46D2C">
          <w:rPr>
            <w:rStyle w:val="Hyperlink"/>
            <w:noProof/>
          </w:rPr>
          <w:t>Documentação do código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_Toc75023796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44656B73" w14:textId="3C99A68D">
      <w:pPr>
        <w:pStyle w:val="Sumrio4"/>
        <w:tabs>
          <w:tab w:val="right" w:leader="dot" w:pos="8305"/>
        </w:tabs>
        <w:rPr>
          <w:noProof/>
        </w:rPr>
      </w:pPr>
      <w:hyperlink w:history="1" w:anchor="_Toc75023797">
        <w:r w:rsidRPr="006E7506" w:rsidR="00A46D2C">
          <w:rPr>
            <w:rStyle w:val="Hyperlink"/>
            <w:noProof/>
          </w:rPr>
          <w:t>Documentação da Estrutura de dados geral do software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_Toc75023797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01D8028F" w14:textId="661E89D9">
      <w:pPr>
        <w:pStyle w:val="Sumrio4"/>
        <w:tabs>
          <w:tab w:val="right" w:leader="dot" w:pos="8305"/>
        </w:tabs>
        <w:rPr>
          <w:noProof/>
        </w:rPr>
      </w:pPr>
      <w:hyperlink w:history="1" w:anchor="_Toc75023798">
        <w:r w:rsidRPr="006E7506" w:rsidR="00A46D2C">
          <w:rPr>
            <w:rStyle w:val="Hyperlink"/>
            <w:noProof/>
          </w:rPr>
          <w:t>Função &lt;nome da função&gt;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_Toc75023798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56E6CB04" w14:textId="4113E42A">
      <w:pPr>
        <w:pStyle w:val="Sumrio4"/>
        <w:tabs>
          <w:tab w:val="right" w:leader="dot" w:pos="8305"/>
        </w:tabs>
        <w:rPr>
          <w:noProof/>
        </w:rPr>
      </w:pPr>
      <w:hyperlink w:history="1" w:anchor="_Toc75023799">
        <w:r w:rsidRPr="006E7506" w:rsidR="00A46D2C">
          <w:rPr>
            <w:rStyle w:val="Hyperlink"/>
            <w:noProof/>
          </w:rPr>
          <w:t>Função &lt;nome da função&gt;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_Toc75023799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6F073297" w14:textId="4F3FF0B1">
      <w:pPr>
        <w:pStyle w:val="Sumrio3"/>
        <w:tabs>
          <w:tab w:val="right" w:leader="dot" w:pos="8305"/>
        </w:tabs>
        <w:rPr>
          <w:noProof/>
        </w:rPr>
      </w:pPr>
      <w:hyperlink w:history="1" w:anchor="_Toc75023800">
        <w:r w:rsidRPr="006E7506" w:rsidR="00A46D2C">
          <w:rPr>
            <w:rStyle w:val="Hyperlink"/>
            <w:noProof/>
          </w:rPr>
          <w:t>Testes do software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_Toc75023800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022CCF68" w14:textId="5F76C21C">
      <w:pPr>
        <w:pStyle w:val="Sumrio4"/>
        <w:tabs>
          <w:tab w:val="right" w:leader="dot" w:pos="8305"/>
        </w:tabs>
        <w:rPr>
          <w:noProof/>
        </w:rPr>
      </w:pPr>
      <w:hyperlink w:history="1" w:anchor="_Toc75023801">
        <w:r w:rsidRPr="006E7506" w:rsidR="00A46D2C">
          <w:rPr>
            <w:rStyle w:val="Hyperlink"/>
            <w:noProof/>
          </w:rPr>
          <w:t>Casos de testes do software: função &lt;nome da função&gt;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_Toc75023801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00A46D2C" w:rsidRDefault="00000000" w14:paraId="0C1D88B3" w14:textId="4831CD39">
      <w:pPr>
        <w:pStyle w:val="Sumrio4"/>
        <w:tabs>
          <w:tab w:val="right" w:leader="dot" w:pos="8305"/>
        </w:tabs>
        <w:rPr>
          <w:noProof/>
        </w:rPr>
      </w:pPr>
      <w:hyperlink w:history="1" w:anchor="_Toc75023802">
        <w:r w:rsidRPr="006E7506" w:rsidR="00A46D2C">
          <w:rPr>
            <w:rStyle w:val="Hyperlink"/>
            <w:noProof/>
          </w:rPr>
          <w:t>Casos de testes do software: função &lt;nome da função&gt;</w:t>
        </w:r>
        <w:r w:rsidR="00A46D2C">
          <w:rPr>
            <w:noProof/>
            <w:webHidden/>
          </w:rPr>
          <w:tab/>
        </w:r>
        <w:r w:rsidR="00A46D2C">
          <w:rPr>
            <w:noProof/>
            <w:webHidden/>
          </w:rPr>
          <w:fldChar w:fldCharType="begin"/>
        </w:r>
        <w:r w:rsidR="00A46D2C">
          <w:rPr>
            <w:noProof/>
            <w:webHidden/>
          </w:rPr>
          <w:instrText xml:space="preserve"> PAGEREF _Toc75023802 \h </w:instrText>
        </w:r>
        <w:r w:rsidR="00A46D2C">
          <w:rPr>
            <w:noProof/>
            <w:webHidden/>
          </w:rPr>
        </w:r>
        <w:r w:rsidR="00A46D2C">
          <w:rPr>
            <w:noProof/>
            <w:webHidden/>
          </w:rPr>
          <w:fldChar w:fldCharType="separate"/>
        </w:r>
        <w:r w:rsidR="00A46D2C">
          <w:rPr>
            <w:noProof/>
            <w:webHidden/>
          </w:rPr>
          <w:t>4</w:t>
        </w:r>
        <w:r w:rsidR="00A46D2C">
          <w:rPr>
            <w:noProof/>
            <w:webHidden/>
          </w:rPr>
          <w:fldChar w:fldCharType="end"/>
        </w:r>
      </w:hyperlink>
    </w:p>
    <w:p w:rsidR="79175337" w:rsidP="5A7D8D32" w:rsidRDefault="79175337" w14:paraId="49CD38F7" w14:textId="68A14DDE">
      <w:pPr>
        <w:pStyle w:val="Normal"/>
        <w:tabs>
          <w:tab w:val="left" w:leader="none" w:pos="1600"/>
          <w:tab w:val="right" w:leader="dot" w:pos="8305"/>
        </w:tabs>
      </w:pPr>
      <w:r>
        <w:fldChar w:fldCharType="end"/>
      </w:r>
    </w:p>
    <w:p w:rsidRPr="00577606" w:rsidR="00065A76" w:rsidP="79175337" w:rsidRDefault="00065A76" w14:paraId="28E8BE6E" w14:textId="77777777">
      <w:pPr>
        <w:pStyle w:val="Ttulo2"/>
        <w:pageBreakBefore/>
        <w:numPr>
          <w:ilvl w:val="1"/>
          <w:numId w:val="0"/>
        </w:numPr>
        <w:rPr>
          <w:rFonts w:ascii="Times New Roman" w:hAnsi="Times New Roman"/>
        </w:rPr>
      </w:pPr>
      <w:bookmarkStart w:name="_Toc481911619" w:id="8"/>
      <w:bookmarkStart w:name="_Toc75023788" w:id="9"/>
      <w:r w:rsidRPr="79175337">
        <w:rPr>
          <w:rFonts w:ascii="Times New Roman" w:hAnsi="Times New Roman"/>
        </w:rPr>
        <w:lastRenderedPageBreak/>
        <w:t>Introdução</w:t>
      </w:r>
      <w:bookmarkEnd w:id="8"/>
      <w:bookmarkEnd w:id="9"/>
    </w:p>
    <w:p w:rsidRPr="00577606" w:rsidR="00065A76" w:rsidP="79175337" w:rsidRDefault="00065A76" w14:paraId="63054D5A" w14:textId="66799340">
      <w:pPr>
        <w:pStyle w:val="Ttulo3"/>
        <w:numPr>
          <w:ilvl w:val="2"/>
          <w:numId w:val="0"/>
        </w:numPr>
      </w:pPr>
      <w:bookmarkStart w:name="_Toc481911621" w:id="10"/>
      <w:bookmarkStart w:name="_Toc75023789" w:id="11"/>
      <w:r>
        <w:t xml:space="preserve">Escopo do </w:t>
      </w:r>
      <w:bookmarkEnd w:id="10"/>
      <w:bookmarkEnd w:id="11"/>
      <w:r w:rsidR="00561465">
        <w:t>Jogo</w:t>
      </w:r>
    </w:p>
    <w:p w:rsidRPr="00577606" w:rsidR="00065A76" w:rsidP="79175337" w:rsidRDefault="00065A76" w14:paraId="4F3675B8" w14:textId="7A358B7B">
      <w:pPr>
        <w:pStyle w:val="Ttulo4"/>
        <w:numPr>
          <w:ilvl w:val="3"/>
          <w:numId w:val="0"/>
        </w:numPr>
      </w:pPr>
      <w:bookmarkStart w:name="_Toc75023790" w:id="12"/>
      <w:r>
        <w:t xml:space="preserve">Nome do </w:t>
      </w:r>
      <w:r w:rsidR="006D798D">
        <w:t>j</w:t>
      </w:r>
      <w:r w:rsidR="000D2374">
        <w:t>ogo</w:t>
      </w:r>
      <w:r w:rsidR="4B234778">
        <w:t xml:space="preserve"> </w:t>
      </w:r>
      <w:r>
        <w:t>e de seus componentes principais</w:t>
      </w:r>
      <w:bookmarkEnd w:id="12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065A76" w:rsidTr="0F7AB5DD" w14:paraId="1F72F646" w14:textId="77777777">
        <w:trPr>
          <w:trHeight w:val="493"/>
        </w:trPr>
        <w:tc>
          <w:tcPr>
            <w:tcW w:w="8780" w:type="dxa"/>
            <w:tcMar/>
          </w:tcPr>
          <w:p w:rsidRPr="00577606" w:rsidR="00065A76" w:rsidP="007B1FAA" w:rsidRDefault="00065A76" w14:paraId="08CE6F91" w14:textId="57C81DD7">
            <w:pPr>
              <w:pStyle w:val="Tabela"/>
            </w:pPr>
            <w:r w:rsidR="0F7AB5DD">
              <w:rPr/>
              <w:t>Mario jump</w:t>
            </w:r>
          </w:p>
        </w:tc>
      </w:tr>
    </w:tbl>
    <w:p w:rsidR="00065A76" w:rsidP="007B1FAA" w:rsidRDefault="00065A76" w14:paraId="61CDCEAD" w14:textId="77777777">
      <w:pPr>
        <w:pStyle w:val="Corpodetexto"/>
        <w:rPr>
          <w:snapToGrid w:val="0"/>
        </w:rPr>
      </w:pPr>
    </w:p>
    <w:p w:rsidRPr="00577606" w:rsidR="000D2374" w:rsidP="000D2374" w:rsidRDefault="00A0394E" w14:paraId="555B958C" w14:textId="39C536FE">
      <w:pPr>
        <w:pStyle w:val="Ttulo4"/>
        <w:numPr>
          <w:ilvl w:val="3"/>
          <w:numId w:val="0"/>
        </w:numPr>
      </w:pPr>
      <w:r w:rsidRPr="00A0394E">
        <w:t>Análise do público-alvo</w:t>
      </w:r>
    </w:p>
    <w:tbl>
      <w:tblPr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0D2374" w:rsidTr="71DA38F8" w14:paraId="4C1CDFCE" w14:textId="77777777">
        <w:trPr>
          <w:trHeight w:val="726"/>
        </w:trPr>
        <w:tc>
          <w:tcPr>
            <w:tcW w:w="8780" w:type="dxa"/>
            <w:tcMar/>
          </w:tcPr>
          <w:p w:rsidRPr="00577606" w:rsidR="000D2374" w:rsidP="00334DD6" w:rsidRDefault="000D2374" w14:paraId="35850BA7" w14:textId="6EB1954A">
            <w:pPr>
              <w:pStyle w:val="Tabela"/>
            </w:pPr>
            <w:r w:rsidR="71DA38F8">
              <w:rPr/>
              <w:t xml:space="preserve">Crianças na idade de alfabetização </w:t>
            </w:r>
          </w:p>
        </w:tc>
      </w:tr>
    </w:tbl>
    <w:p w:rsidR="000D2374" w:rsidP="000D2374" w:rsidRDefault="000D2374" w14:paraId="0AC2CF62" w14:textId="77777777">
      <w:pPr>
        <w:pStyle w:val="Corpodetexto"/>
        <w:rPr>
          <w:snapToGrid w:val="0"/>
        </w:rPr>
      </w:pPr>
    </w:p>
    <w:p w:rsidRPr="00577606" w:rsidR="0075131E" w:rsidP="0075131E" w:rsidRDefault="00B62C80" w14:paraId="2EE000A3" w14:textId="02421684">
      <w:pPr>
        <w:pStyle w:val="Ttulo4"/>
        <w:numPr>
          <w:ilvl w:val="3"/>
          <w:numId w:val="0"/>
        </w:numPr>
      </w:pPr>
      <w:r>
        <w:t>Pré</w:t>
      </w:r>
      <w:r w:rsidR="00F70944">
        <w:t>-</w:t>
      </w:r>
      <w:r w:rsidR="001A6B98">
        <w:t>r</w:t>
      </w:r>
      <w:r>
        <w:t>equisitos</w:t>
      </w:r>
    </w:p>
    <w:tbl>
      <w:tblPr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75131E" w:rsidTr="0F30AB10" w14:paraId="2CA225AB" w14:textId="77777777">
        <w:trPr>
          <w:trHeight w:val="726"/>
        </w:trPr>
        <w:tc>
          <w:tcPr>
            <w:tcW w:w="8780" w:type="dxa"/>
            <w:tcMar/>
          </w:tcPr>
          <w:p w:rsidRPr="00577606" w:rsidR="0075131E" w:rsidP="00334DD6" w:rsidRDefault="0075131E" w14:paraId="62853DD6" w14:textId="7281D861">
            <w:pPr>
              <w:pStyle w:val="Tabela"/>
            </w:pPr>
            <w:r w:rsidR="0F30AB10">
              <w:rPr/>
              <w:t xml:space="preserve">Ter algum compilador e a biblioteca </w:t>
            </w:r>
            <w:r w:rsidR="0F30AB10">
              <w:rPr/>
              <w:t>Allegro</w:t>
            </w:r>
            <w:r w:rsidR="0F30AB10">
              <w:rPr/>
              <w:t xml:space="preserve"> instalados na máquina</w:t>
            </w:r>
          </w:p>
        </w:tc>
      </w:tr>
    </w:tbl>
    <w:p w:rsidR="0075131E" w:rsidP="0075131E" w:rsidRDefault="0075131E" w14:paraId="638BCC50" w14:textId="77777777">
      <w:pPr>
        <w:pStyle w:val="Corpodetexto"/>
        <w:rPr>
          <w:snapToGrid w:val="0"/>
        </w:rPr>
      </w:pPr>
    </w:p>
    <w:p w:rsidRPr="00577606" w:rsidR="00A24FCE" w:rsidP="00A24FCE" w:rsidRDefault="00FB1884" w14:paraId="6D462B8B" w14:textId="44DCA526">
      <w:pPr>
        <w:pStyle w:val="Ttulo4"/>
        <w:numPr>
          <w:ilvl w:val="3"/>
          <w:numId w:val="0"/>
        </w:numPr>
      </w:pPr>
      <w:r>
        <w:t xml:space="preserve">Objetivos </w:t>
      </w:r>
      <w:r w:rsidR="001A6B98">
        <w:t>e</w:t>
      </w:r>
      <w:r>
        <w:t>ducacionais</w:t>
      </w:r>
      <w:r w:rsidR="00E8148D">
        <w:t xml:space="preserve"> e </w:t>
      </w:r>
      <w:r w:rsidR="00167034">
        <w:t>específicos</w:t>
      </w:r>
      <w:r w:rsidR="00B83C84">
        <w:t xml:space="preserve"> do jogo</w:t>
      </w:r>
    </w:p>
    <w:tbl>
      <w:tblPr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A24FCE" w:rsidTr="71DA38F8" w14:paraId="2A61901E" w14:textId="77777777">
        <w:trPr>
          <w:trHeight w:val="726"/>
        </w:trPr>
        <w:tc>
          <w:tcPr>
            <w:tcW w:w="8780" w:type="dxa"/>
            <w:tcMar/>
          </w:tcPr>
          <w:p w:rsidRPr="00577606" w:rsidR="00A24FCE" w:rsidP="00334DD6" w:rsidRDefault="00A24FCE" w14:paraId="3801713A" w14:textId="70EFE1B8">
            <w:pPr>
              <w:pStyle w:val="Tabela"/>
            </w:pPr>
            <w:r w:rsidR="71DA38F8">
              <w:rPr/>
              <w:t>Alfabetização de crianças</w:t>
            </w:r>
          </w:p>
        </w:tc>
      </w:tr>
    </w:tbl>
    <w:p w:rsidR="00A24FCE" w:rsidP="00A24FCE" w:rsidRDefault="00A24FCE" w14:paraId="7BE2A4C3" w14:textId="77777777">
      <w:pPr>
        <w:pStyle w:val="Corpodetexto"/>
        <w:rPr>
          <w:snapToGrid w:val="0"/>
        </w:rPr>
      </w:pPr>
    </w:p>
    <w:p w:rsidRPr="00577606" w:rsidR="00A24FCE" w:rsidP="00A24FCE" w:rsidRDefault="00A72B53" w14:paraId="41557508" w14:textId="24635D3F">
      <w:pPr>
        <w:pStyle w:val="Ttulo4"/>
        <w:numPr>
          <w:ilvl w:val="3"/>
          <w:numId w:val="0"/>
        </w:numPr>
      </w:pPr>
      <w:r>
        <w:t>Ite</w:t>
      </w:r>
      <w:r w:rsidR="00137B76">
        <w:t>ns de Avaliação</w:t>
      </w:r>
    </w:p>
    <w:tbl>
      <w:tblPr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A24FCE" w:rsidTr="5A7D8D32" w14:paraId="343AC1E9" w14:textId="77777777">
        <w:trPr>
          <w:trHeight w:val="726"/>
        </w:trPr>
        <w:tc>
          <w:tcPr>
            <w:tcW w:w="8780" w:type="dxa"/>
            <w:tcMar/>
          </w:tcPr>
          <w:p w:rsidRPr="00577606" w:rsidR="00A24FCE" w:rsidP="00334DD6" w:rsidRDefault="00A24FCE" w14:paraId="06779278" w14:textId="241FAB04">
            <w:pPr>
              <w:pStyle w:val="Tabela"/>
            </w:pPr>
            <w:r w:rsidR="5A7D8D32">
              <w:rPr/>
              <w:t xml:space="preserve">Estrutura do software, Formato de integração dos </w:t>
            </w:r>
            <w:r w:rsidR="5A7D8D32">
              <w:rPr/>
              <w:t>componentes</w:t>
            </w:r>
            <w:r w:rsidR="5A7D8D32">
              <w:rPr/>
              <w:t xml:space="preserve"> do código</w:t>
            </w:r>
          </w:p>
        </w:tc>
      </w:tr>
    </w:tbl>
    <w:p w:rsidR="00A24FCE" w:rsidP="00A24FCE" w:rsidRDefault="00A24FCE" w14:paraId="4D2DE9F3" w14:textId="77777777">
      <w:pPr>
        <w:pStyle w:val="Corpodetexto"/>
        <w:rPr>
          <w:snapToGrid w:val="0"/>
        </w:rPr>
      </w:pPr>
    </w:p>
    <w:p w:rsidRPr="00577606" w:rsidR="00A24FCE" w:rsidP="00A24FCE" w:rsidRDefault="00216770" w14:paraId="58AC0329" w14:textId="441F7147">
      <w:pPr>
        <w:pStyle w:val="Ttulo4"/>
        <w:numPr>
          <w:ilvl w:val="3"/>
          <w:numId w:val="0"/>
        </w:numPr>
      </w:pPr>
      <w:r>
        <w:t>Estra</w:t>
      </w:r>
      <w:r w:rsidR="00FB655D">
        <w:t xml:space="preserve">tégia de </w:t>
      </w:r>
      <w:r w:rsidR="001A6B98">
        <w:t>a</w:t>
      </w:r>
      <w:r w:rsidR="00FB655D">
        <w:t>presenta</w:t>
      </w:r>
      <w:r w:rsidR="000E2C5A">
        <w:t>ç</w:t>
      </w:r>
      <w:r w:rsidR="00FB655D">
        <w:t>ão</w:t>
      </w:r>
    </w:p>
    <w:tbl>
      <w:tblPr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Pr="00577606" w:rsidR="00A24FCE" w:rsidTr="5A7D8D32" w14:paraId="1D113E95" w14:textId="77777777">
        <w:trPr>
          <w:trHeight w:val="726"/>
        </w:trPr>
        <w:tc>
          <w:tcPr>
            <w:tcW w:w="8780" w:type="dxa"/>
            <w:tcMar/>
          </w:tcPr>
          <w:p w:rsidRPr="00577606" w:rsidR="00A24FCE" w:rsidP="00334DD6" w:rsidRDefault="00A24FCE" w14:paraId="5A0215F5" w14:textId="0D9B3015">
            <w:pPr>
              <w:pStyle w:val="Tabela"/>
            </w:pPr>
            <w:r w:rsidR="5A7D8D32">
              <w:rPr/>
              <w:t>Rápida e objetiva, buscando demonstrar o produto e suas funcionalidades</w:t>
            </w:r>
          </w:p>
        </w:tc>
      </w:tr>
    </w:tbl>
    <w:p w:rsidR="000D2374" w:rsidP="007B1FAA" w:rsidRDefault="000D2374" w14:paraId="731B57CB" w14:textId="77777777">
      <w:pPr>
        <w:pStyle w:val="Corpodetexto"/>
        <w:rPr>
          <w:snapToGrid w:val="0"/>
        </w:rPr>
      </w:pPr>
    </w:p>
    <w:p w:rsidRPr="00577606" w:rsidR="000D2374" w:rsidP="007B1FAA" w:rsidRDefault="000D2374" w14:paraId="3FD9182C" w14:textId="77777777">
      <w:pPr>
        <w:pStyle w:val="Corpodetexto"/>
        <w:rPr>
          <w:snapToGrid w:val="0"/>
        </w:rPr>
      </w:pPr>
    </w:p>
    <w:p w:rsidR="5A7D8D32" w:rsidP="5A7D8D32" w:rsidRDefault="5A7D8D32" w14:paraId="6B32AD18" w14:textId="39569E0C">
      <w:pPr>
        <w:pStyle w:val="Corpodetexto"/>
      </w:pPr>
    </w:p>
    <w:p w:rsidR="5A7D8D32" w:rsidP="5A7D8D32" w:rsidRDefault="5A7D8D32" w14:paraId="3150F479" w14:textId="3CC9D422">
      <w:pPr>
        <w:pStyle w:val="Corpodetexto"/>
      </w:pPr>
    </w:p>
    <w:p w:rsidR="5A7D8D32" w:rsidP="5A7D8D32" w:rsidRDefault="5A7D8D32" w14:paraId="627CB07D" w14:textId="0BBA5A34">
      <w:pPr>
        <w:pStyle w:val="Corpodetexto"/>
      </w:pPr>
    </w:p>
    <w:p w:rsidR="5A7D8D32" w:rsidP="5A7D8D32" w:rsidRDefault="5A7D8D32" w14:paraId="3007A022" w14:textId="74806F70">
      <w:pPr>
        <w:pStyle w:val="Corpodetexto"/>
      </w:pPr>
    </w:p>
    <w:p w:rsidR="5A7D8D32" w:rsidP="5A7D8D32" w:rsidRDefault="5A7D8D32" w14:paraId="70226FDE" w14:textId="0F63EBA3">
      <w:pPr>
        <w:pStyle w:val="Corpodetexto"/>
      </w:pPr>
    </w:p>
    <w:p w:rsidR="0099307B" w:rsidP="79175337" w:rsidRDefault="00A46D2C" w14:textId="17D3036D" w14:paraId="1FFF2077">
      <w:pPr>
        <w:pStyle w:val="Ttulo4"/>
        <w:numPr>
          <w:numId w:val="0"/>
        </w:numPr>
      </w:pPr>
      <w:bookmarkStart w:name="_Toc75023792" w:id="13"/>
      <w:r>
        <w:rPr>
          <w:snapToGrid w:val="0"/>
        </w:rPr>
        <w:t>Arquitetura do Sistema</w:t>
      </w:r>
      <w:bookmarkEnd w:id="13"/>
    </w:p>
    <w:p w:rsidR="0099307B" w:rsidP="5A7D8D32" w:rsidRDefault="00A46D2C" w14:paraId="0F9F03AD" w14:textId="1A3C0009">
      <w:pPr>
        <w:pStyle w:val="Corpodetexto"/>
      </w:pPr>
      <w:r>
        <w:drawing>
          <wp:inline wp14:editId="45D5D49D" wp14:anchorId="292C1ABA">
            <wp:extent cx="4381500" cy="4572000"/>
            <wp:effectExtent l="0" t="0" r="0" b="0"/>
            <wp:docPr id="1926819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48175e9b3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6D2C" w:rsidR="00A46D2C" w:rsidP="00A46D2C" w:rsidRDefault="00A46D2C" w14:paraId="5B065CF4" w14:textId="77777777">
      <w:pPr>
        <w:pStyle w:val="Corpodetexto"/>
      </w:pPr>
    </w:p>
    <w:p w:rsidR="5A7D8D32" w:rsidP="5A7D8D32" w:rsidRDefault="5A7D8D32" w14:paraId="16F7AB0C" w14:textId="3B836860">
      <w:pPr>
        <w:pStyle w:val="Corpodetexto"/>
      </w:pPr>
      <w:r w:rsidR="5A7D8D32">
        <w:rPr/>
        <w:t xml:space="preserve">1. Inicialização do </w:t>
      </w:r>
      <w:r w:rsidR="5A7D8D32">
        <w:rPr/>
        <w:t>Allegro</w:t>
      </w:r>
      <w:r w:rsidR="5A7D8D32">
        <w:rPr/>
        <w:t xml:space="preserve"> e geração do bitmap do menu principal</w:t>
      </w:r>
    </w:p>
    <w:p w:rsidR="5A7D8D32" w:rsidP="5A7D8D32" w:rsidRDefault="5A7D8D32" w14:paraId="1B41F428" w14:textId="0A5A119F">
      <w:pPr>
        <w:pStyle w:val="Corpodetexto"/>
      </w:pPr>
      <w:r w:rsidR="5A7D8D32">
        <w:rPr/>
        <w:t xml:space="preserve">2. Os </w:t>
      </w:r>
      <w:r w:rsidR="5A7D8D32">
        <w:rPr/>
        <w:t>bitmap’s</w:t>
      </w:r>
      <w:r w:rsidR="5A7D8D32">
        <w:rPr/>
        <w:t xml:space="preserve"> do fundo são gerados </w:t>
      </w:r>
    </w:p>
    <w:p w:rsidR="5A7D8D32" w:rsidP="5A7D8D32" w:rsidRDefault="5A7D8D32" w14:paraId="4C965EF5" w14:textId="41C4B20C">
      <w:pPr>
        <w:pStyle w:val="Corpodetexto"/>
      </w:pPr>
      <w:r w:rsidR="5A7D8D32">
        <w:rPr/>
        <w:t>3. Ao clicar no botão “start” o bitmap do player é inicializado ao mesmo tempo a função que habilita as letras que o player deve digitar se inicia.</w:t>
      </w:r>
    </w:p>
    <w:p w:rsidR="5A7D8D32" w:rsidP="5A7D8D32" w:rsidRDefault="5A7D8D32" w14:paraId="7DC1B0A5" w14:textId="1CAE7CF2">
      <w:pPr>
        <w:pStyle w:val="Corpodetexto"/>
      </w:pPr>
      <w:r w:rsidR="5A7D8D32">
        <w:rPr/>
        <w:t xml:space="preserve">4.Os </w:t>
      </w:r>
      <w:r w:rsidR="5A7D8D32">
        <w:rPr/>
        <w:t>bitmap’s</w:t>
      </w:r>
      <w:r w:rsidR="5A7D8D32">
        <w:rPr/>
        <w:t xml:space="preserve"> dos canos são </w:t>
      </w:r>
      <w:r w:rsidR="5A7D8D32">
        <w:rPr/>
        <w:t>iniciados</w:t>
      </w:r>
      <w:r w:rsidR="5A7D8D32">
        <w:rPr/>
        <w:t>.</w:t>
      </w:r>
    </w:p>
    <w:p w:rsidR="5A7D8D32" w:rsidP="5A7D8D32" w:rsidRDefault="5A7D8D32" w14:paraId="142FE960" w14:textId="2A101527">
      <w:pPr>
        <w:pStyle w:val="Corpodetexto"/>
      </w:pPr>
      <w:r w:rsidR="5A7D8D32">
        <w:rPr/>
        <w:t>5. Seis objetos canos são criados em loop em posições aleatórias do eixo y para serem obstáculos do player</w:t>
      </w:r>
    </w:p>
    <w:p w:rsidR="5A7D8D32" w:rsidP="5A7D8D32" w:rsidRDefault="5A7D8D32" w14:paraId="10201544" w14:textId="40BD6F9E">
      <w:pPr>
        <w:pStyle w:val="Corpodetexto"/>
      </w:pPr>
      <w:r w:rsidR="5A7D8D32">
        <w:rPr/>
        <w:t xml:space="preserve">6. Casos possíveis: O player não colide (7) </w:t>
      </w:r>
    </w:p>
    <w:p w:rsidR="5A7D8D32" w:rsidP="5A7D8D32" w:rsidRDefault="5A7D8D32" w14:paraId="5AE87936" w14:textId="73DEE472">
      <w:pPr>
        <w:pStyle w:val="Corpodetexto"/>
      </w:pPr>
      <w:r w:rsidR="5A7D8D32">
        <w:rPr/>
        <w:t>O player colide (8).</w:t>
      </w:r>
    </w:p>
    <w:p w:rsidR="5A7D8D32" w:rsidP="5A7D8D32" w:rsidRDefault="5A7D8D32" w14:paraId="781F6016" w14:textId="639E92A0">
      <w:pPr>
        <w:pStyle w:val="Corpodetexto"/>
      </w:pPr>
      <w:r w:rsidR="5A7D8D32">
        <w:rPr/>
        <w:t xml:space="preserve">7. O player continua o jogo </w:t>
      </w:r>
      <w:r w:rsidR="5A7D8D32">
        <w:rPr/>
        <w:t>até</w:t>
      </w:r>
      <w:r w:rsidR="5A7D8D32">
        <w:rPr/>
        <w:t xml:space="preserve"> ele colidir com algum cano.</w:t>
      </w:r>
    </w:p>
    <w:p w:rsidR="5A7D8D32" w:rsidP="5A7D8D32" w:rsidRDefault="5A7D8D32" w14:paraId="12966D27" w14:textId="61D63431">
      <w:pPr>
        <w:pStyle w:val="Corpodetexto"/>
      </w:pPr>
      <w:r w:rsidR="5A7D8D32">
        <w:rPr/>
        <w:t xml:space="preserve">8.O player  colide com algum cano, aparece o botão “ </w:t>
      </w:r>
      <w:r w:rsidR="5A7D8D32">
        <w:rPr/>
        <w:t>Restart</w:t>
      </w:r>
      <w:r w:rsidR="5A7D8D32">
        <w:rPr/>
        <w:t xml:space="preserve"> ” e ao aperta-lo </w:t>
      </w:r>
    </w:p>
    <w:p w:rsidR="5A7D8D32" w:rsidP="5A7D8D32" w:rsidRDefault="5A7D8D32" w14:paraId="23B3326C" w14:textId="3B52A04D">
      <w:pPr>
        <w:pStyle w:val="Corpodetexto"/>
      </w:pPr>
    </w:p>
    <w:p w:rsidR="5A7D8D32" w:rsidP="5A7D8D32" w:rsidRDefault="5A7D8D32" w14:paraId="765136BB" w14:textId="0D6B5BAF">
      <w:pPr>
        <w:pStyle w:val="Corpodetexto"/>
      </w:pPr>
      <w:r w:rsidR="5A7D8D32">
        <w:rPr/>
        <w:t xml:space="preserve"> </w:t>
      </w:r>
    </w:p>
    <w:p w:rsidR="5A7D8D32" w:rsidP="5A7D8D32" w:rsidRDefault="5A7D8D32" w14:paraId="50DF10C0" w14:textId="531248B7">
      <w:pPr>
        <w:pStyle w:val="Corpodetexto"/>
      </w:pPr>
    </w:p>
    <w:p w:rsidRPr="0059109F" w:rsidR="00065A76" w:rsidP="79175337" w:rsidRDefault="001573F7" w14:paraId="6E5FBB29" w14:textId="5FB39AED">
      <w:pPr>
        <w:pStyle w:val="Ttulo3"/>
        <w:numPr>
          <w:ilvl w:val="2"/>
          <w:numId w:val="0"/>
        </w:numPr>
      </w:pPr>
      <w:bookmarkStart w:name="_Toc481911627" w:id="14"/>
      <w:bookmarkStart w:name="_Toc75023793" w:id="15"/>
      <w:r>
        <w:t>Funcionalidades</w:t>
      </w:r>
      <w:r w:rsidR="00065A76">
        <w:t xml:space="preserve"> do produto</w:t>
      </w:r>
      <w:bookmarkEnd w:id="14"/>
      <w:bookmarkEnd w:id="15"/>
    </w:p>
    <w:tbl>
      <w:tblPr>
        <w:tblW w:w="8415" w:type="dxa"/>
        <w:tblBorders>
          <w:top w:val="double" w:color="000000" w:themeColor="text1" w:sz="6" w:space="0"/>
          <w:left w:val="double" w:color="000000" w:themeColor="text1" w:sz="6" w:space="0"/>
          <w:bottom w:val="double" w:color="000000" w:themeColor="text1" w:sz="6" w:space="0"/>
          <w:right w:val="doub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5"/>
        <w:gridCol w:w="7290"/>
      </w:tblGrid>
      <w:tr w:rsidRPr="00577606" w:rsidR="00065A76" w:rsidTr="0F7AB5DD" w14:paraId="2313CCA6" w14:textId="77777777">
        <w:trPr>
          <w:cantSplit/>
        </w:trPr>
        <w:tc>
          <w:tcPr>
            <w:tcW w:w="1125" w:type="dxa"/>
            <w:tcMar/>
          </w:tcPr>
          <w:p w:rsidRPr="00577606" w:rsidR="00065A76" w:rsidP="007B1FAA" w:rsidRDefault="00065A76" w14:paraId="695DD56A" w14:textId="77777777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7290" w:type="dxa"/>
            <w:tcMar/>
          </w:tcPr>
          <w:p w:rsidRPr="00577606" w:rsidR="00065A76" w:rsidP="1845A3F5" w:rsidRDefault="6F97E1B6" w14:paraId="557BC3D8" w14:textId="1E81689F">
            <w:pPr>
              <w:pStyle w:val="Tabela"/>
            </w:pPr>
            <w:r>
              <w:t>Funcionalidade</w:t>
            </w:r>
            <w:r w:rsidR="001573F7">
              <w:t xml:space="preserve"> do sistema</w:t>
            </w:r>
          </w:p>
        </w:tc>
      </w:tr>
      <w:tr w:rsidRPr="00577606" w:rsidR="00065A76" w:rsidTr="0F7AB5DD" w14:paraId="31126E5D" w14:textId="77777777">
        <w:trPr>
          <w:cantSplit/>
        </w:trPr>
        <w:tc>
          <w:tcPr>
            <w:tcW w:w="1125" w:type="dxa"/>
            <w:tcMar/>
          </w:tcPr>
          <w:p w:rsidRPr="00577606" w:rsidR="00065A76" w:rsidP="007B1FAA" w:rsidRDefault="00065A76" w14:paraId="2DE403A5" w14:textId="77777777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7290" w:type="dxa"/>
            <w:tcMar/>
          </w:tcPr>
          <w:p w:rsidRPr="00577606" w:rsidR="00065A76" w:rsidP="007B1FAA" w:rsidRDefault="00065A76" w14:paraId="62431CDC" w14:textId="3A504D6F">
            <w:pPr>
              <w:pStyle w:val="Tabela"/>
            </w:pPr>
            <w:r w:rsidR="0F7AB5DD">
              <w:rPr/>
              <w:t>Pulo do player com alfabeto</w:t>
            </w:r>
          </w:p>
        </w:tc>
      </w:tr>
      <w:tr w:rsidRPr="00577606" w:rsidR="00065A76" w:rsidTr="0F7AB5DD" w14:paraId="16287F21" w14:textId="77777777">
        <w:trPr>
          <w:cantSplit/>
        </w:trPr>
        <w:tc>
          <w:tcPr>
            <w:tcW w:w="1125" w:type="dxa"/>
            <w:tcMar/>
          </w:tcPr>
          <w:p w:rsidRPr="00577606" w:rsidR="00065A76" w:rsidP="007B1FAA" w:rsidRDefault="00065A76" w14:paraId="5BE93A62" w14:textId="77777777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7290" w:type="dxa"/>
            <w:tcMar/>
          </w:tcPr>
          <w:p w:rsidRPr="00577606" w:rsidR="00065A76" w:rsidP="007B1FAA" w:rsidRDefault="00065A76" w14:paraId="384BA73E" w14:textId="763899E5">
            <w:pPr>
              <w:pStyle w:val="Tabela"/>
            </w:pPr>
            <w:r w:rsidR="0F7AB5DD">
              <w:rPr/>
              <w:t>Pulo do player com espaço</w:t>
            </w:r>
          </w:p>
        </w:tc>
      </w:tr>
      <w:tr w:rsidRPr="00577606" w:rsidR="00065A76" w:rsidTr="0F7AB5DD" w14:paraId="7D34F5C7" w14:textId="77777777">
        <w:trPr>
          <w:cantSplit/>
        </w:trPr>
        <w:tc>
          <w:tcPr>
            <w:tcW w:w="1125" w:type="dxa"/>
            <w:tcMar/>
          </w:tcPr>
          <w:p w:rsidRPr="00577606" w:rsidR="00065A76" w:rsidP="007B1FAA" w:rsidRDefault="00065A76" w14:paraId="0B4020A7" w14:textId="77777777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7290" w:type="dxa"/>
            <w:tcMar/>
          </w:tcPr>
          <w:p w:rsidRPr="00577606" w:rsidR="00065A76" w:rsidP="007B1FAA" w:rsidRDefault="00065A76" w14:paraId="1D7B270A" w14:textId="37B11EF6">
            <w:pPr>
              <w:pStyle w:val="Tabela"/>
            </w:pPr>
            <w:r w:rsidR="0F7AB5DD">
              <w:rPr/>
              <w:t xml:space="preserve">Sistema de </w:t>
            </w:r>
            <w:r w:rsidR="0F7AB5DD">
              <w:rPr/>
              <w:t>colisão</w:t>
            </w:r>
            <w:r w:rsidR="0F7AB5DD">
              <w:rPr/>
              <w:t xml:space="preserve"> </w:t>
            </w:r>
          </w:p>
        </w:tc>
      </w:tr>
      <w:tr w:rsidRPr="00577606" w:rsidR="00065A76" w:rsidTr="0F7AB5DD" w14:paraId="06971CD3" w14:textId="77777777">
        <w:trPr>
          <w:cantSplit/>
        </w:trPr>
        <w:tc>
          <w:tcPr>
            <w:tcW w:w="1125" w:type="dxa"/>
            <w:tcMar/>
          </w:tcPr>
          <w:p w:rsidRPr="00577606" w:rsidR="00065A76" w:rsidP="007B1FAA" w:rsidRDefault="00065A76" w14:paraId="2A1F701D" w14:textId="77777777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7290" w:type="dxa"/>
            <w:tcMar/>
          </w:tcPr>
          <w:p w:rsidRPr="00577606" w:rsidR="00065A76" w:rsidP="007B1FAA" w:rsidRDefault="00065A76" w14:paraId="03EFCA41" w14:textId="7E6AA445">
            <w:pPr>
              <w:pStyle w:val="Tabela"/>
            </w:pPr>
            <w:r w:rsidR="0F7AB5DD">
              <w:rPr/>
              <w:t xml:space="preserve">Sistema de pontuação </w:t>
            </w:r>
          </w:p>
        </w:tc>
      </w:tr>
      <w:tr w:rsidRPr="00577606" w:rsidR="00845C0D" w:rsidTr="0F7AB5DD" w14:paraId="5B95CD12" w14:textId="77777777">
        <w:trPr>
          <w:cantSplit/>
        </w:trPr>
        <w:tc>
          <w:tcPr>
            <w:tcW w:w="1125" w:type="dxa"/>
            <w:tcMar/>
          </w:tcPr>
          <w:p w:rsidRPr="00577606" w:rsidR="00845C0D" w:rsidP="007B1FAA" w:rsidRDefault="00845C0D" w14:paraId="5220BBB2" w14:textId="77777777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7290" w:type="dxa"/>
            <w:tcMar/>
          </w:tcPr>
          <w:p w:rsidRPr="00577606" w:rsidR="00845C0D" w:rsidP="007B1FAA" w:rsidRDefault="00845C0D" w14:paraId="13CB595B" w14:textId="6E0B36C4">
            <w:pPr>
              <w:pStyle w:val="Tabela"/>
            </w:pPr>
            <w:r w:rsidR="0F7AB5DD">
              <w:rPr/>
              <w:t>Sistema de restart</w:t>
            </w:r>
          </w:p>
        </w:tc>
      </w:tr>
    </w:tbl>
    <w:p w:rsidRPr="00577606" w:rsidR="00065A76" w:rsidP="007B1FAA" w:rsidRDefault="00065A76" w14:paraId="121FD38A" w14:textId="23898C7E">
      <w:pPr>
        <w:pStyle w:val="Corpodetexto"/>
      </w:pPr>
    </w:p>
    <w:p w:rsidR="00F33D54" w:rsidP="1845A3F5" w:rsidRDefault="00F33D54" w14:paraId="1FE2DD96" w14:textId="77777777">
      <w:pPr>
        <w:rPr>
          <w:b/>
          <w:bCs/>
          <w:i/>
          <w:iCs/>
          <w:kern w:val="28"/>
          <w:sz w:val="28"/>
          <w:szCs w:val="28"/>
        </w:rPr>
      </w:pPr>
      <w:bookmarkStart w:name="_Toc481911632" w:id="19"/>
      <w:r>
        <w:br w:type="page"/>
      </w:r>
      <w:bookmarkEnd w:id="19"/>
    </w:p>
    <w:p w:rsidR="5B15893B" w:rsidP="79175337" w:rsidRDefault="5B15893B" w14:paraId="5991F8EA" w14:textId="7176AEE2">
      <w:pPr>
        <w:pStyle w:val="Ttulo3"/>
        <w:numPr>
          <w:ilvl w:val="2"/>
          <w:numId w:val="0"/>
        </w:numPr>
      </w:pPr>
      <w:bookmarkStart w:name="_Toc75023796" w:id="20"/>
      <w:r>
        <w:lastRenderedPageBreak/>
        <w:t>Documentação do código</w:t>
      </w:r>
      <w:bookmarkEnd w:id="20"/>
    </w:p>
    <w:p w:rsidR="0553DB5A" w:rsidP="0F30AB10" w:rsidRDefault="0553DB5A" w14:paraId="74DCF430" w14:textId="22750C39">
      <w:pPr>
        <w:pStyle w:val="Ttulo4"/>
        <w:numPr>
          <w:numId w:val="0"/>
        </w:numPr>
      </w:pPr>
      <w:bookmarkStart w:name="_Toc75023797" w:id="21"/>
      <w:r w:rsidR="0F30AB10">
        <w:rPr/>
        <w:t>Documentação da Estrutura de dados geral do software</w:t>
      </w:r>
      <w:bookmarkEnd w:id="21"/>
    </w:p>
    <w:p w:rsidR="0F30AB10" w:rsidP="0F30AB10" w:rsidRDefault="0F30AB10" w14:paraId="4296DF33" w14:textId="0AD7652F">
      <w:pPr>
        <w:pStyle w:val="Corpodetexto"/>
        <w:rPr>
          <w:rFonts w:ascii="Arial" w:hAnsi="Arial" w:eastAsia="Arial" w:cs="Arial"/>
        </w:rPr>
      </w:pPr>
      <w:r w:rsidRPr="0F30AB10" w:rsidR="0F30AB10">
        <w:rPr>
          <w:rFonts w:ascii="Arial" w:hAnsi="Arial" w:eastAsia="Arial" w:cs="Arial"/>
        </w:rPr>
        <w:t xml:space="preserve">Classe: </w:t>
      </w:r>
      <w:r w:rsidRPr="0F30AB10" w:rsidR="0F30AB10">
        <w:rPr>
          <w:rFonts w:ascii="Arial" w:hAnsi="Arial" w:eastAsia="Arial" w:cs="Arial"/>
        </w:rPr>
        <w:t>Backgraund</w:t>
      </w:r>
    </w:p>
    <w:p w:rsidR="0F30AB10" w:rsidP="0F30AB10" w:rsidRDefault="0F30AB10" w14:paraId="11AAB4B8" w14:textId="1B2F05F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</w:pPr>
      <w:r w:rsidRPr="0F30AB10" w:rsidR="0F30AB10">
        <w:rPr>
          <w:rFonts w:ascii="Arial" w:hAnsi="Arial" w:eastAsia="Arial" w:cs="Arial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Responsável pela criação do Background.</w:t>
      </w:r>
    </w:p>
    <w:p w:rsidR="0F30AB10" w:rsidP="0F30AB10" w:rsidRDefault="0F30AB10" w14:paraId="32742460" w14:textId="301F67C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Variáveis utilizadas:</w:t>
      </w:r>
    </w:p>
    <w:p w:rsidR="0F30AB10" w:rsidP="0F30AB10" w:rsidRDefault="0F30AB10" w14:paraId="01F69EBF" w14:textId="01161D9D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x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0F39C53" w14:textId="06AC207A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73D754A2" w14:textId="2E236E81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velX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7A425C80" w14:textId="0BD42BF1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velY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A977D9F" w14:textId="47F7EEA4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dirX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10F66716" w14:textId="0B2D566E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dirY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2315B86" w14:textId="5A745370">
      <w:pPr>
        <w:spacing w:line="285" w:lineRule="exact"/>
        <w:rPr>
          <w:rFonts w:ascii="Arial" w:hAnsi="Arial" w:eastAsia="Arial" w:cs="Arial"/>
          <w:color w:val="auto"/>
          <w:sz w:val="24"/>
          <w:szCs w:val="24"/>
        </w:rPr>
      </w:pPr>
      <w:r>
        <w:br/>
      </w:r>
    </w:p>
    <w:p w:rsidR="0F30AB10" w:rsidP="0F30AB10" w:rsidRDefault="0F30AB10" w14:paraId="737BDCEF" w14:textId="3A3506B2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width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3AD76782" w14:textId="358F0D43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height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71927462" w14:textId="7B1A7F53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ALLEGRO_BITMAP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59870495" w14:textId="22ABB39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6B1916A" w14:textId="2353801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Classe: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GameObject.</w:t>
      </w:r>
    </w:p>
    <w:p w:rsidR="0F30AB10" w:rsidP="0F30AB10" w:rsidRDefault="0F30AB10" w14:paraId="6EFF4548" w14:textId="4B2EB35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Obter o caminho dos objetos.</w:t>
      </w:r>
    </w:p>
    <w:p w:rsidR="0F30AB10" w:rsidP="0F30AB10" w:rsidRDefault="0F30AB10" w14:paraId="6A1AC692" w14:textId="24429EB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Variáveis: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Position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_position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Position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0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0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);</w:t>
      </w:r>
    </w:p>
    <w:p w:rsidR="0F30AB10" w:rsidP="0F30AB10" w:rsidRDefault="0F30AB10" w14:paraId="5D8E6597" w14:textId="5056BA32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path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6DCE043" w14:textId="0BE4930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083614D" w14:textId="329D64B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Classe: Imputs.</w:t>
      </w:r>
    </w:p>
    <w:p w:rsidR="0F30AB10" w:rsidP="0F30AB10" w:rsidRDefault="0F30AB10" w14:paraId="6A2F7724" w14:textId="63556B6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Responsável por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analisar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os imputs.</w:t>
      </w:r>
    </w:p>
    <w:p w:rsidR="0F30AB10" w:rsidP="0F30AB10" w:rsidRDefault="0F30AB10" w14:paraId="656998F6" w14:textId="1D3F8F6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Classe:Player.</w:t>
      </w:r>
    </w:p>
    <w:p w:rsidR="0F30AB10" w:rsidP="0F30AB10" w:rsidRDefault="0F30AB10" w14:paraId="70F63BFB" w14:textId="3BD6B30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Discrição: Responsável pela criação do player.</w:t>
      </w:r>
    </w:p>
    <w:p w:rsidR="0F30AB10" w:rsidP="0F30AB10" w:rsidRDefault="0F30AB10" w14:paraId="0C8DD210" w14:textId="7BBC6FE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Variáveis: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ALLEGRO_BITMAP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5E85023C" w14:textId="53B25A04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velocidadeAtual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0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3DE92814" w14:textId="1D0D8A2C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gravidade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9.8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72A14A8D" w14:textId="18BC7341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velocidade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42CE3CA8" w14:textId="6874AB52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jumpKeyCode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1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7F3B5D0A" w14:textId="139C985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4DACB22" w14:textId="45DEEC5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719C9ABD" w14:textId="37B0B27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1084E53" w14:textId="3C11381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Classe: Pointer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36530266" w14:textId="61DFA95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Responsável pela criação do Ponteiro</w:t>
      </w:r>
    </w:p>
    <w:p w:rsidR="0F30AB10" w:rsidP="0F30AB10" w:rsidRDefault="0F30AB10" w14:paraId="3CA44E00" w14:textId="54BD774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Variáveis: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qPointer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56B122C4" w14:textId="429EE696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ALLEGRO_COLOR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letterColor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59EBA2A7" w14:textId="3D0039A0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ALLEGRO_FONT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font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al_create_builtin_font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();</w:t>
      </w:r>
    </w:p>
    <w:p w:rsidR="0F30AB10" w:rsidP="0F30AB10" w:rsidRDefault="0F30AB10" w14:paraId="15195D00" w14:textId="4F8552FA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text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31B932E7" w14:textId="7826A9D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5521983E" w14:textId="4489470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Classe: StartMenu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4807185F" w14:textId="731A4D7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Responsável pela criação dos menus.</w:t>
      </w:r>
    </w:p>
    <w:p w:rsidR="0F30AB10" w:rsidP="0F30AB10" w:rsidRDefault="0F30AB10" w14:paraId="76AEAB88" w14:textId="6FE8EA5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Variáveis: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x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AE53304" w14:textId="45210FD2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52C1113A" w14:textId="3CBC1CD8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width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1CA00B9E" w14:textId="7DC0C29C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height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439989FC" w14:textId="01F695EF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false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10B8AD40" w14:textId="06C6BEA3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iniciar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false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4EF723B9" w14:textId="06E1CB3A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ALLEGRO_BITMAP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21C2E69A" w14:textId="4AE9A13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0ED47D9D" w14:textId="594E436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Classe: Tube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58FFE547" w14:textId="598A22F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Responsável pela criação do obstáculo.</w:t>
      </w:r>
    </w:p>
    <w:p w:rsidR="0F30AB10" w:rsidP="0F30AB10" w:rsidRDefault="0F30AB10" w14:paraId="61A40039" w14:textId="55B07406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áveis;</w:t>
      </w:r>
    </w:p>
    <w:p w:rsidR="0F30AB10" w:rsidP="0F30AB10" w:rsidRDefault="0F30AB10" w14:paraId="7A688DE8" w14:textId="1915F170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ALLEGRO_BITMAP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201139A1" w14:textId="281E5CFD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passou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=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false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13220A56" w14:textId="248AE6A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60D1706" w14:textId="4989E9C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Struct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Positio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n.</w:t>
      </w:r>
    </w:p>
    <w:p w:rsidR="0F30AB10" w:rsidP="0F30AB10" w:rsidRDefault="0F30AB10" w14:paraId="5FC593D6" w14:textId="0E88C81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Settar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as posições X e Y dos objetos.</w:t>
      </w:r>
    </w:p>
    <w:p w:rsidR="0F30AB10" w:rsidP="0F30AB10" w:rsidRDefault="0F30AB10" w14:paraId="15ACEA4D" w14:textId="6A3F7E2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Variáveis: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eixoX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07FE556E" w14:textId="40168766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float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eixoY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3A9E5595" w14:textId="4DD67112">
      <w:pPr>
        <w:spacing w:line="285" w:lineRule="exact"/>
      </w:pPr>
      <w:r>
        <w:br/>
      </w:r>
    </w:p>
    <w:p w:rsidR="0F30AB10" w:rsidP="0F30AB10" w:rsidRDefault="0F30AB10" w14:paraId="039908A5" w14:textId="1CA1445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09E4682" w:rsidP="79175337" w:rsidRDefault="5B15893B" w14:paraId="1933428D" w14:textId="0CF53AE4">
      <w:pPr>
        <w:pStyle w:val="Ttulo4"/>
        <w:numPr>
          <w:numId w:val="0"/>
        </w:numPr>
      </w:pPr>
      <w:bookmarkStart w:name="_Toc75023798" w:id="22"/>
      <w:r w:rsidR="0F30AB10">
        <w:rPr/>
        <w:t>Função &lt;</w:t>
      </w:r>
      <w:r w:rsidR="0F30AB10">
        <w:rPr/>
        <w:t>void</w:t>
      </w:r>
      <w:r w:rsidR="0F30AB10">
        <w:rPr/>
        <w:t xml:space="preserve"> </w:t>
      </w:r>
      <w:r w:rsidR="0F30AB10">
        <w:rPr/>
        <w:t>update(</w:t>
      </w:r>
      <w:r w:rsidR="0F30AB10">
        <w:rPr/>
        <w:t>)&gt;</w:t>
      </w:r>
      <w:bookmarkEnd w:id="22"/>
    </w:p>
    <w:p w:rsidR="0F30AB10" w:rsidP="0F30AB10" w:rsidRDefault="0F30AB10" w14:paraId="205214F8" w14:textId="7221717D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Função para atualizar a posição da imagem de acordo com a velocidade e a direção.</w:t>
      </w:r>
    </w:p>
    <w:p w:rsidR="0F30AB10" w:rsidP="0F30AB10" w:rsidRDefault="0F30AB10" w14:paraId="7DEE7F2C" w14:textId="33CB4B76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etros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nen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hum</w:t>
      </w:r>
    </w:p>
    <w:p w:rsidR="0F30AB10" w:rsidP="0F30AB10" w:rsidRDefault="0F30AB10" w14:paraId="5372B6DC" w14:textId="54ECC96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Entrada: nenhum</w:t>
      </w:r>
    </w:p>
    <w:p w:rsidR="0F30AB10" w:rsidP="0F30AB10" w:rsidRDefault="0F30AB10" w14:paraId="5A2050FD" w14:textId="4B340F9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Saída: nenhum.</w:t>
      </w:r>
    </w:p>
    <w:p w:rsidR="0F30AB10" w:rsidP="0F30AB10" w:rsidRDefault="0F30AB10" w14:paraId="2BD2EF72" w14:textId="777B2E0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4C2B0F7" w14:textId="04E57FF6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Função &lt;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8F8F2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draw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&gt;</w:t>
      </w:r>
    </w:p>
    <w:p w:rsidR="0F30AB10" w:rsidP="0F30AB10" w:rsidRDefault="0F30AB10" w14:paraId="13C5E1B1" w14:textId="73FA76A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Responsável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exibição do Background</w:t>
      </w:r>
    </w:p>
    <w:p w:rsidR="0F30AB10" w:rsidP="0F30AB10" w:rsidRDefault="0F30AB10" w14:paraId="2D5C851C" w14:textId="7C9B314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3F6D1BBC" w14:textId="1A2E0A5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Entradas: nenhum.</w:t>
      </w:r>
    </w:p>
    <w:p w:rsidR="0F30AB10" w:rsidP="0F30AB10" w:rsidRDefault="0F30AB10" w14:paraId="43670D87" w14:textId="499EBD4E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Saídas: nenhum.</w:t>
      </w:r>
    </w:p>
    <w:p w:rsidR="0F30AB10" w:rsidP="0F30AB10" w:rsidRDefault="0F30AB10" w14:paraId="71644BA8" w14:textId="60C13B19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289448A5" w14:textId="022116EB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getMouse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Position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 &gt;</w:t>
      </w:r>
    </w:p>
    <w:p w:rsidR="0F30AB10" w:rsidP="0F30AB10" w:rsidRDefault="0F30AB10" w14:paraId="39DD9456" w14:textId="26C44D1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Responsável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pegar a posição do mouse.</w:t>
      </w:r>
    </w:p>
    <w:p w:rsidR="0F30AB10" w:rsidP="0F30AB10" w:rsidRDefault="0F30AB10" w14:paraId="564C6C69" w14:textId="7C9B314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35D6A552" w14:textId="1A2E0A5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Entradas: nenhum.</w:t>
      </w:r>
    </w:p>
    <w:p w:rsidR="0F30AB10" w:rsidP="0F30AB10" w:rsidRDefault="0F30AB10" w14:paraId="49BD2E09" w14:textId="0FFE9103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Saídas: Position () posição do mouse.</w:t>
      </w:r>
    </w:p>
    <w:p w:rsidR="0F30AB10" w:rsidP="0F30AB10" w:rsidRDefault="0F30AB10" w14:paraId="7CAD0CEC" w14:textId="1F9F260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3730CB35" w14:textId="72CAD856">
      <w:pPr>
        <w:pStyle w:val="Ttulo4"/>
        <w:keepNext w:val="1"/>
        <w:numPr>
          <w:numId w:val="0"/>
        </w:numPr>
        <w:tabs>
          <w:tab w:val="num" w:leader="none" w:pos="1080"/>
        </w:tabs>
        <w:spacing w:before="120" w:after="12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>
        <w:tab/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void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setMousePosition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()&gt;</w:t>
      </w:r>
    </w:p>
    <w:p w:rsidR="0F30AB10" w:rsidP="0F30AB10" w:rsidRDefault="0F30AB10" w14:paraId="4ECEA648" w14:textId="62205F4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Função para definir a posição do mause.</w:t>
      </w:r>
    </w:p>
    <w:p w:rsidR="0F30AB10" w:rsidP="0F30AB10" w:rsidRDefault="0F30AB10" w14:paraId="406223E5" w14:textId="700EFEE9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4B133842" w14:textId="1F54178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x: valor do eixo X do mouse</w:t>
      </w:r>
    </w:p>
    <w:p w:rsidR="0F30AB10" w:rsidP="0F30AB10" w:rsidRDefault="0F30AB10" w14:paraId="69FBCB63" w14:textId="66A05C3E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y: valor do eixo Y do mouse</w:t>
      </w:r>
    </w:p>
    <w:p w:rsidR="0F30AB10" w:rsidP="0F30AB10" w:rsidRDefault="0F30AB10" w14:paraId="27ABB13A" w14:textId="748F240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Saida: nenhuma</w:t>
      </w:r>
    </w:p>
    <w:p w:rsidR="0F30AB10" w:rsidP="0F30AB10" w:rsidRDefault="0F30AB10" w14:paraId="5C6D45B4" w14:textId="0C11CEE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0198FCD7" w14:textId="7CA9DE3C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checkLeftClick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2343CF95" w14:textId="215DC04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Função para conferir se o botão esquerdo do mouse foi clicado</w:t>
      </w:r>
    </w:p>
    <w:p w:rsidR="0F30AB10" w:rsidP="0F30AB10" w:rsidRDefault="0F30AB10" w14:paraId="50C6EA5A" w14:textId="4496C53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Entradas: nenhum</w:t>
      </w:r>
    </w:p>
    <w:p w:rsidR="0F30AB10" w:rsidP="0F30AB10" w:rsidRDefault="0F30AB10" w14:paraId="7F99EF02" w14:textId="7FECA01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Parâmetros:nenhum</w:t>
      </w:r>
    </w:p>
    <w:p w:rsidR="0F30AB10" w:rsidP="0F30AB10" w:rsidRDefault="0F30AB10" w14:paraId="0C45AE2E" w14:textId="6DBE5D0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Saídas: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true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o botão esquerdo foi clicado</w:t>
      </w:r>
    </w:p>
    <w:p w:rsidR="0F30AB10" w:rsidP="0F30AB10" w:rsidRDefault="0F30AB10" w14:paraId="2CE01271" w14:textId="358971F3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  false: o botão esquerdo não foi clicado</w:t>
      </w:r>
    </w:p>
    <w:p w:rsidR="0F30AB10" w:rsidP="0F30AB10" w:rsidRDefault="0F30AB10" w14:paraId="50F2CD77" w14:textId="75CD18C1">
      <w:pPr>
        <w:pStyle w:val="Ttulo4"/>
        <w:keepNext w:val="1"/>
        <w:numPr>
          <w:numId w:val="0"/>
        </w:numPr>
        <w:tabs>
          <w:tab w:val="num" w:leader="none" w:pos="1080"/>
        </w:tabs>
        <w:spacing w:before="120" w:after="12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Função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&lt;checkRightclick&gt;</w:t>
      </w:r>
    </w:p>
    <w:p w:rsidR="0F30AB10" w:rsidP="0F30AB10" w:rsidRDefault="0F30AB10" w14:paraId="70B66AAD" w14:textId="5BC623A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Descrição: Função para conferir se o botão direito do mouse foi clicado</w:t>
      </w:r>
    </w:p>
    <w:p w:rsidR="0F30AB10" w:rsidP="0F30AB10" w:rsidRDefault="0F30AB10" w14:paraId="556347E4" w14:textId="34A901E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Entradas:</w:t>
      </w:r>
    </w:p>
    <w:p w:rsidR="0F30AB10" w:rsidP="0F30AB10" w:rsidRDefault="0F30AB10" w14:paraId="3E8DC55B" w14:textId="65B3A30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Parâmetros:</w:t>
      </w:r>
    </w:p>
    <w:p w:rsidR="0F30AB10" w:rsidP="0F30AB10" w:rsidRDefault="0F30AB10" w14:paraId="02038B6C" w14:textId="0829F4E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Saídas: true: o botão direito foi clicado</w:t>
      </w:r>
    </w:p>
    <w:p w:rsidR="0F30AB10" w:rsidP="0F30AB10" w:rsidRDefault="0F30AB10" w14:paraId="423E1F8F" w14:textId="204A0AAD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 false: o botão direito não foi clicado</w:t>
      </w:r>
    </w:p>
    <w:p w:rsidR="0F30AB10" w:rsidP="0F30AB10" w:rsidRDefault="0F30AB10" w14:paraId="60ACDA89" w14:textId="0BD958D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20DC227" w14:textId="23B12A45">
      <w:pPr>
        <w:pStyle w:val="Ttulo4"/>
        <w:keepNext w:val="1"/>
        <w:numPr>
          <w:numId w:val="0"/>
        </w:numPr>
        <w:tabs>
          <w:tab w:val="num" w:leader="none" w:pos="1080"/>
        </w:tabs>
        <w:spacing w:before="120" w:after="12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Função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checkMidlleClick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3092D845" w14:textId="662BD9E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Função para conferir se o botão do meio do mouse foi clicado</w:t>
      </w:r>
      <w:r>
        <w:tab/>
      </w:r>
    </w:p>
    <w:p w:rsidR="0F30AB10" w:rsidP="0F30AB10" w:rsidRDefault="0F30AB10" w14:paraId="79DCE7F3" w14:textId="34B24E0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 nenhum.</w:t>
      </w:r>
    </w:p>
    <w:p w:rsidR="0F30AB10" w:rsidP="0F30AB10" w:rsidRDefault="0F30AB10" w14:paraId="09405B84" w14:textId="04721C06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 nenhum.</w:t>
      </w:r>
    </w:p>
    <w:p w:rsidR="0F30AB10" w:rsidP="0F30AB10" w:rsidRDefault="0F30AB10" w14:paraId="139AFED4" w14:textId="7304BE3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true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o botão do meio foi clicado</w:t>
      </w:r>
    </w:p>
    <w:p w:rsidR="0F30AB10" w:rsidP="0F30AB10" w:rsidRDefault="0F30AB10" w14:paraId="3968C4C4" w14:textId="0286604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false: o botão do meio não foi clicado</w:t>
      </w:r>
    </w:p>
    <w:p w:rsidR="0F30AB10" w:rsidP="0F30AB10" w:rsidRDefault="0F30AB10" w14:paraId="48918488" w14:textId="7C54513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2556226D" w14:textId="7BA9B994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static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checkKeyDown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659D51E4" w14:textId="38D20D4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Função para conferir se uma determinada tecla foi apertada</w:t>
      </w:r>
    </w:p>
    <w:p w:rsidR="0F30AB10" w:rsidP="0F30AB10" w:rsidRDefault="0F30AB10" w14:paraId="5FBCD31E" w14:textId="181A1AED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 nenhum.</w:t>
      </w:r>
    </w:p>
    <w:p w:rsidR="0F30AB10" w:rsidP="0F30AB10" w:rsidRDefault="0F30AB10" w14:paraId="2F4B61A6" w14:textId="4904A7A6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valor da tecla que deseja conferir</w:t>
      </w:r>
    </w:p>
    <w:p w:rsidR="0F30AB10" w:rsidP="0F30AB10" w:rsidRDefault="0F30AB10" w14:paraId="495F3A9D" w14:textId="6420177A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 nenhum.</w:t>
      </w:r>
    </w:p>
    <w:p w:rsidR="0F30AB10" w:rsidP="0F30AB10" w:rsidRDefault="0F30AB10" w14:paraId="5DC127C9" w14:textId="57BA16BD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30AB10" w:rsidP="0F30AB10" w:rsidRDefault="0F30AB10" w14:paraId="5B84FCD9" w14:textId="4CEE3BE1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static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checkKeyUp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2680310D" w14:textId="6383DF6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6272A4"/>
          <w:sz w:val="21"/>
          <w:szCs w:val="21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Função para conferir se uma determinada tecla foi solta</w:t>
      </w:r>
    </w:p>
    <w:p w:rsidR="0F30AB10" w:rsidP="0F30AB10" w:rsidRDefault="0F30AB10" w14:paraId="72A1E91E" w14:textId="5F5B0243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</w:t>
      </w:r>
    </w:p>
    <w:p w:rsidR="0F30AB10" w:rsidP="0F30AB10" w:rsidRDefault="0F30AB10" w14:paraId="6B503620" w14:textId="354146F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valor da tecla que deseja conferir</w:t>
      </w:r>
    </w:p>
    <w:p w:rsidR="0F30AB10" w:rsidP="0F30AB10" w:rsidRDefault="0F30AB10" w14:paraId="1BD88E52" w14:textId="5626BFC9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Saídas: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true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a tecla foi solta</w:t>
      </w:r>
    </w:p>
    <w:p w:rsidR="0F30AB10" w:rsidP="0F30AB10" w:rsidRDefault="0F30AB10" w14:paraId="67DF05AE" w14:textId="4C6315DB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      false: a tecla não foi solta</w:t>
      </w:r>
    </w:p>
    <w:p w:rsidR="0F30AB10" w:rsidP="0F30AB10" w:rsidRDefault="0F30AB10" w14:paraId="493E024D" w14:textId="6DB145C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F5FE0C0" w14:textId="47A4C1FD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static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checkKeyIsPressing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748450EF" w14:textId="0EEF63C0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Função para conferir se uma determinada tecla esta pressionada</w:t>
      </w:r>
    </w:p>
    <w:p w:rsidR="0F30AB10" w:rsidP="0F30AB10" w:rsidRDefault="0F30AB10" w14:paraId="19861234" w14:textId="34637AA4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</w:t>
      </w:r>
    </w:p>
    <w:p w:rsidR="0F30AB10" w:rsidP="0F30AB10" w:rsidRDefault="0F30AB10" w14:paraId="3B3CD360" w14:textId="0BCC93B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keyCode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valor da tecla que deseja conferir</w:t>
      </w:r>
    </w:p>
    <w:p w:rsidR="0F30AB10" w:rsidP="0F30AB10" w:rsidRDefault="0F30AB10" w14:paraId="097936E8" w14:textId="5D9F6F4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Saídas: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true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: a tecla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está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pressionada</w:t>
      </w:r>
    </w:p>
    <w:p w:rsidR="0F30AB10" w:rsidP="0F30AB10" w:rsidRDefault="0F30AB10" w14:paraId="63F808E2" w14:textId="075356DC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 false: a tecla não está pressionada</w:t>
      </w:r>
    </w:p>
    <w:p w:rsidR="0F30AB10" w:rsidP="0F30AB10" w:rsidRDefault="0F30AB10" w14:paraId="10A3361E" w14:textId="31ECC19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00301C5A" w14:textId="5248CDEF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static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2800BAF9" w14:textId="490A902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Função para preencher todo o vetor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keys</w:t>
      </w:r>
    </w:p>
    <w:p w:rsidR="0F30AB10" w:rsidP="0F30AB10" w:rsidRDefault="0F30AB10" w14:paraId="54B0C4E2" w14:textId="76E12B8A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 nenhuma.</w:t>
      </w:r>
    </w:p>
    <w:p w:rsidR="0F30AB10" w:rsidP="0F30AB10" w:rsidRDefault="0F30AB10" w14:paraId="09E5C943" w14:textId="3432BFC5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 nenhuma.</w:t>
      </w:r>
    </w:p>
    <w:p w:rsidR="0F30AB10" w:rsidP="0F30AB10" w:rsidRDefault="0F30AB10" w14:paraId="01E317BE" w14:textId="3014C143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 nenhuma.</w:t>
      </w:r>
    </w:p>
    <w:p w:rsidR="0F30AB10" w:rsidP="0F30AB10" w:rsidRDefault="0F30AB10" w14:paraId="0477A3AD" w14:textId="6D7AAC55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30AB10" w:rsidP="0F30AB10" w:rsidRDefault="0F30AB10" w14:paraId="497B6FC4" w14:textId="6CC36CEB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static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update(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ALLEGRO_EVENT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event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A03B440" w14:textId="2C8F50B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Função para atualizar o valor do input de acordo com os eventos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definidos</w:t>
      </w:r>
    </w:p>
    <w:p w:rsidR="0F30AB10" w:rsidP="0F30AB10" w:rsidRDefault="0F30AB10" w14:paraId="3C22C977" w14:textId="0EB924C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366C1AFC" w14:textId="297D96B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ALLEGRO_EVENT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event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evento a ser verificado</w:t>
      </w:r>
    </w:p>
    <w:p w:rsidR="0F30AB10" w:rsidP="0F30AB10" w:rsidRDefault="0F30AB10" w14:paraId="115FC0EB" w14:textId="302C9B7A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38F46E47" w14:textId="0C26A5A5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E33F808" w14:textId="0408720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draw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55D49FBC" w14:textId="58CDD85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exibição do player na tela</w:t>
      </w:r>
    </w:p>
    <w:p w:rsidR="0F30AB10" w:rsidP="0F30AB10" w:rsidRDefault="0F30AB10" w14:paraId="62515A9D" w14:textId="1D401A98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Entradas: 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nenhuma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F30AB10" w:rsidP="0F30AB10" w:rsidRDefault="0F30AB10" w14:paraId="2762FFD8" w14:textId="7FB2DD47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 nenhuma.</w:t>
      </w:r>
    </w:p>
    <w:p w:rsidR="0F30AB10" w:rsidP="0F30AB10" w:rsidRDefault="0F30AB10" w14:paraId="02C27637" w14:textId="7AB122AC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 nenhuma</w:t>
      </w:r>
    </w:p>
    <w:p w:rsidR="0F30AB10" w:rsidP="0F30AB10" w:rsidRDefault="0F30AB10" w14:paraId="680A5D1E" w14:textId="1AA09787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30AB10" w:rsidP="0F30AB10" w:rsidRDefault="0F30AB10" w14:paraId="754F50FE" w14:textId="79341B2B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move(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06565F0A" w14:textId="4B7DF196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aplicar a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fisica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 simular a movimentação do player</w:t>
      </w:r>
    </w:p>
    <w:p w:rsidR="0F30AB10" w:rsidP="0F30AB10" w:rsidRDefault="0F30AB10" w14:paraId="6F0B3EB9" w14:textId="09DB8C01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nenhum.</w:t>
      </w:r>
    </w:p>
    <w:p w:rsidR="0F30AB10" w:rsidP="0F30AB10" w:rsidRDefault="0F30AB10" w14:paraId="1EF0A2F7" w14:textId="2911689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</w:t>
      </w:r>
    </w:p>
    <w:p w:rsidR="0F30AB10" w:rsidP="0F30AB10" w:rsidRDefault="0F30AB10" w14:paraId="1DFC50BD" w14:textId="6600596C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nenhum.</w:t>
      </w:r>
    </w:p>
    <w:p w:rsidR="0F30AB10" w:rsidP="0F30AB10" w:rsidRDefault="0F30AB10" w14:paraId="30B03287" w14:textId="5BC237F0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CEA51A1" w14:textId="1E53676E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update(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3233A7B8" w14:textId="08F3782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atualização da posição do player</w:t>
      </w:r>
    </w:p>
    <w:p w:rsidR="0F30AB10" w:rsidP="0F30AB10" w:rsidRDefault="0F30AB10" w14:paraId="1871B41E" w14:textId="5537834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Entradas: 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nenhu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m.</w:t>
      </w:r>
    </w:p>
    <w:p w:rsidR="0F30AB10" w:rsidP="0F30AB10" w:rsidRDefault="0F30AB10" w14:paraId="727A0893" w14:textId="60234388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0958F721" w14:textId="53A66339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nenhum.</w:t>
      </w:r>
    </w:p>
    <w:p w:rsidR="0F30AB10" w:rsidP="0F30AB10" w:rsidRDefault="0F30AB10" w14:paraId="23AA840A" w14:textId="12917225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BC7FDC1" w14:textId="141F601F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Player(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4337159" w14:textId="07389CF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destruição do bitmap</w:t>
      </w:r>
    </w:p>
    <w:p w:rsidR="0F30AB10" w:rsidP="0F30AB10" w:rsidRDefault="0F30AB10" w14:paraId="5746AECD" w14:textId="130AD5D3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6B88AE07" w14:textId="58AC1FB7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nenhuma.</w:t>
      </w:r>
    </w:p>
    <w:p w:rsidR="0F30AB10" w:rsidP="0F30AB10" w:rsidRDefault="0F30AB10" w14:paraId="2B163CA8" w14:textId="604C2E8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81C1A3C" w14:textId="0377737B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836B973" w14:textId="13CC049D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void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setQPointer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(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int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q)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6E704C6B" w14:textId="6495029C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responsavel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por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setar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 valor dos pontos</w:t>
      </w:r>
    </w:p>
    <w:p w:rsidR="0F30AB10" w:rsidP="0F30AB10" w:rsidRDefault="0F30AB10" w14:paraId="1283093C" w14:textId="0B1FAD8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 nenhuma</w:t>
      </w:r>
    </w:p>
    <w:p w:rsidR="0F30AB10" w:rsidP="0F30AB10" w:rsidRDefault="0F30AB10" w14:paraId="0CCE5E8A" w14:textId="345D8441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 nenhuma.</w:t>
      </w:r>
    </w:p>
    <w:p w:rsidR="0F30AB10" w:rsidP="0F30AB10" w:rsidRDefault="0F30AB10" w14:paraId="17E0D157" w14:textId="62868D61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 nenhuma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F30AB10" w:rsidP="0F30AB10" w:rsidRDefault="0F30AB10" w14:paraId="46F0536F" w14:textId="213211D5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30AB10" w:rsidP="0F30AB10" w:rsidRDefault="0F30AB10" w14:paraId="3B05B00B" w14:textId="5B7F9339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draw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5577EE6" w14:textId="36D7B87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exibição da pontuação</w:t>
      </w:r>
    </w:p>
    <w:p w:rsidR="0F30AB10" w:rsidP="0F30AB10" w:rsidRDefault="0F30AB10" w14:paraId="00F5D0CD" w14:textId="71130770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nenhuma,</w:t>
      </w:r>
    </w:p>
    <w:p w:rsidR="0F30AB10" w:rsidP="0F30AB10" w:rsidRDefault="0F30AB10" w14:paraId="23AABD2B" w14:textId="0F88887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108FEA45" w14:textId="73E4E509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FD27A3B" w14:textId="68F7F51E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5C28A5B" w14:textId="5152ED7A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~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Pointer(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78D44F97" w14:textId="2BE984B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destruição do bitmap</w:t>
      </w:r>
    </w:p>
    <w:p w:rsidR="0F30AB10" w:rsidP="0F30AB10" w:rsidRDefault="0F30AB10" w14:paraId="593EE298" w14:textId="71130770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nenhuma,</w:t>
      </w:r>
    </w:p>
    <w:p w:rsidR="0F30AB10" w:rsidP="0F30AB10" w:rsidRDefault="0F30AB10" w14:paraId="75F5D5A9" w14:textId="0F88887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541B12E4" w14:textId="73E4E509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64D02B1D" w14:textId="71120F52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5972F63A" w14:textId="2770E8B8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changePressState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2F445CAF" w14:textId="52E2212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alteração dos valores de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 iniciar</w:t>
      </w:r>
    </w:p>
    <w:p w:rsidR="0F30AB10" w:rsidP="0F30AB10" w:rsidRDefault="0F30AB10" w14:paraId="5F4628AD" w14:textId="326303F7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0E7B4F1A" w14:textId="1396B644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:valor de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 de iniciar</w:t>
      </w:r>
    </w:p>
    <w:p w:rsidR="0F30AB10" w:rsidP="0F30AB10" w:rsidRDefault="0F30AB10" w14:paraId="68D0AB85" w14:textId="5839DA63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509CA57" w14:textId="328A22E1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F072D5A" w14:textId="73605063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checkBtnIsPress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0A460602" w14:textId="2C474F4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coletar  o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valor de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>
        <w:tab/>
      </w:r>
    </w:p>
    <w:p w:rsidR="0F30AB10" w:rsidP="0F30AB10" w:rsidRDefault="0F30AB10" w14:paraId="6AA77BB7" w14:textId="71C95F7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</w:t>
      </w:r>
    </w:p>
    <w:p w:rsidR="0F30AB10" w:rsidP="0F30AB10" w:rsidRDefault="0F30AB10" w14:paraId="5C830ED5" w14:textId="13D4C591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7A5025A6" w14:textId="2BEC80D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Saídas: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this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-&gt;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pressed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;</w:t>
      </w:r>
    </w:p>
    <w:p w:rsidR="0F30AB10" w:rsidP="0F30AB10" w:rsidRDefault="0F30AB10" w14:paraId="4ED7A43D" w14:textId="4D9AEBBF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AFC1A25" w14:textId="5ED917DC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getStart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0224EEF0" w14:textId="56D6053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coletar  o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valor de iniciar</w:t>
      </w:r>
    </w:p>
    <w:p w:rsidR="0F30AB10" w:rsidP="0F30AB10" w:rsidRDefault="0F30AB10" w14:paraId="3CE84145" w14:textId="4347B16A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2624EA59" w14:textId="5188E52D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30167DF5" w14:textId="340F7A4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Saídas: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this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-&gt;iniciar;</w:t>
      </w:r>
    </w:p>
    <w:p w:rsidR="0F30AB10" w:rsidP="0F30AB10" w:rsidRDefault="0F30AB10" w14:paraId="70A4ED99" w14:textId="2CDC9EA9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5724A4F" w14:textId="6710A75C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update(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29DF7DB7" w14:textId="5D3CECB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atualização da exibição do menu</w:t>
      </w:r>
    </w:p>
    <w:p w:rsidR="0F30AB10" w:rsidP="0F30AB10" w:rsidRDefault="0F30AB10" w14:paraId="3016874B" w14:textId="00E7B85C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Entradas: 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nehuma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2F2019B0" w14:textId="504C0786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nenhu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406D277A" w14:textId="583CC795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07D201E3" w14:textId="060BAA08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3354C87B" w14:textId="121E5951">
      <w:pPr>
        <w:pStyle w:val="Normal"/>
        <w:spacing w:line="285" w:lineRule="exac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&lt;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void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draw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()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F30AB10" w:rsidR="0F30AB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</w:t>
      </w:r>
    </w:p>
    <w:p w:rsidR="0F30AB10" w:rsidP="0F30AB10" w:rsidRDefault="0F30AB10" w14:paraId="69857565" w14:textId="0D965408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responsavel</w:t>
      </w:r>
      <w:r w:rsidRPr="0F30AB10" w:rsidR="0F30AB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pela exibição do menu na tela</w:t>
      </w:r>
    </w:p>
    <w:p w:rsidR="0F30AB10" w:rsidP="0F30AB10" w:rsidRDefault="0F30AB10" w14:paraId="20991464" w14:textId="0F5DD3B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Entradas: nenhuma.</w:t>
      </w:r>
    </w:p>
    <w:p w:rsidR="0F30AB10" w:rsidP="0F30AB10" w:rsidRDefault="0F30AB10" w14:paraId="0645AA67" w14:textId="1A0648FC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Parâmetros: nenhum.</w:t>
      </w:r>
    </w:p>
    <w:p w:rsidR="0F30AB10" w:rsidP="0F30AB10" w:rsidRDefault="0F30AB10" w14:paraId="37265ED6" w14:textId="7CBB527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Saídas: nenhuma.</w:t>
      </w:r>
    </w:p>
    <w:p w:rsidR="0F30AB10" w:rsidP="0F30AB10" w:rsidRDefault="0F30AB10" w14:paraId="6D97039A" w14:textId="2D8FCD18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F30AB10" w:rsidP="0F30AB10" w:rsidRDefault="0F30AB10" w14:paraId="4C8076E2" w14:textId="456266E7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~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StartMenu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322A3367" w14:textId="1CA5B23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destruição do bitmap</w:t>
      </w:r>
    </w:p>
    <w:p w:rsidR="0F30AB10" w:rsidP="0F30AB10" w:rsidRDefault="0F30AB10" w14:paraId="6153949C" w14:textId="03DA942A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1C2ABCAD" w14:textId="2F713FC6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1DBB98F1" w14:textId="227641AE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EDF2E08" w14:textId="5C1AFB58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A24CF9A" w14:textId="24128EA4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move(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0940DCD4" w14:textId="2169AFD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aplicar a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fisica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e simular a movimentação do tubo</w:t>
      </w:r>
    </w:p>
    <w:p w:rsidR="0F30AB10" w:rsidP="0F30AB10" w:rsidRDefault="0F30AB10" w14:paraId="11F592A0" w14:textId="5BCCB92D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07F048B2" w14:textId="15244857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10D27466" w14:textId="5B67D9C4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6D4F8C2E" w14:textId="53AA1F05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A7DEB5B" w14:textId="41F7E05E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collision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(Player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InitialPlayer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3D0FC247" w14:textId="21BE489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responsável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conferir se o jogador colidiu com o tubo</w:t>
      </w:r>
    </w:p>
    <w:p w:rsidR="0F30AB10" w:rsidP="0F30AB10" w:rsidRDefault="0F30AB10" w14:paraId="4C7AD0C1" w14:textId="65B47C85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2F934B29" w14:textId="5575B44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Player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InitialPlayer</w:t>
      </w:r>
    </w:p>
    <w:p w:rsidR="0F30AB10" w:rsidP="0F30AB10" w:rsidRDefault="0F30AB10" w14:paraId="208DFCEA" w14:textId="334BE970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boleam</w:t>
      </w:r>
    </w:p>
    <w:p w:rsidR="0F30AB10" w:rsidP="0F30AB10" w:rsidRDefault="0F30AB10" w14:paraId="3EDF407B" w14:textId="46CEE2D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3DDE934E" w14:textId="1323C81E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pointer(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Player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InitialPlayer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5711EEB2" w14:textId="0124BD13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conferir se o jogador marcou ponto</w:t>
      </w:r>
    </w:p>
    <w:p w:rsidR="0F30AB10" w:rsidP="0F30AB10" w:rsidRDefault="0F30AB10" w14:paraId="74515B4A" w14:textId="7D98C28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69F06CE7" w14:textId="4670B1C0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Player</w:t>
      </w:r>
    </w:p>
    <w:p w:rsidR="0F30AB10" w:rsidP="0F30AB10" w:rsidRDefault="0F30AB10" w14:paraId="2423791F" w14:textId="1CC0880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boleam</w:t>
      </w:r>
    </w:p>
    <w:p w:rsidR="0F30AB10" w:rsidP="0F30AB10" w:rsidRDefault="0F30AB10" w14:paraId="7AF65DBB" w14:textId="6B4E967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5FCAE094" w14:textId="4CD5BEEB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~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ube(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7FA49627" w14:textId="26EA6431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destroir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o bitmap do tubo</w:t>
      </w:r>
    </w:p>
    <w:p w:rsidR="0F30AB10" w:rsidP="0F30AB10" w:rsidRDefault="0F30AB10" w14:paraId="5F3C87F4" w14:textId="4489239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2068D704" w14:textId="188E2C20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</w:t>
      </w:r>
    </w:p>
    <w:p w:rsidR="0F30AB10" w:rsidP="0F30AB10" w:rsidRDefault="0F30AB10" w14:paraId="48A36D6F" w14:textId="272297B9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CE13C1C" w14:textId="43F2BCAD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57F3B79" w14:textId="18F044B1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setSpeed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7A337BC" w14:textId="70D065D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settar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a velocidade que o timer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ira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correr</w:t>
      </w:r>
    </w:p>
    <w:p w:rsidR="0F30AB10" w:rsidP="0F30AB10" w:rsidRDefault="0F30AB10" w14:paraId="0137800C" w14:textId="3DA84024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</w:t>
      </w: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F30AB10" w:rsidP="0F30AB10" w:rsidRDefault="0F30AB10" w14:paraId="4A3F2663" w14:textId="6672E5C6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 nenhum.</w:t>
      </w:r>
    </w:p>
    <w:p w:rsidR="0F30AB10" w:rsidP="0F30AB10" w:rsidRDefault="0F30AB10" w14:paraId="726D27E8" w14:textId="0782475B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speed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velocidade do timer</w:t>
      </w:r>
    </w:p>
    <w:p w:rsidR="0F30AB10" w:rsidP="0F30AB10" w:rsidRDefault="0F30AB10" w14:paraId="6724E72A" w14:textId="2F3C04E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6439936" w14:textId="13C2B793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update(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objectVector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18738854" w14:textId="6F6ECFA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atualização dos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</w:p>
    <w:p w:rsidR="0F30AB10" w:rsidP="0F30AB10" w:rsidRDefault="0F30AB10" w14:paraId="70D9EE13" w14:textId="5C3C8B9D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509EC2D6" w14:textId="5E0A8C5B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objectVector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: vetor de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</w:p>
    <w:p w:rsidR="0F30AB10" w:rsidP="0F30AB10" w:rsidRDefault="0F30AB10" w14:paraId="6AFC5ACA" w14:textId="18573C1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</w:t>
      </w:r>
    </w:p>
    <w:p w:rsidR="0F30AB10" w:rsidP="0F30AB10" w:rsidRDefault="0F30AB10" w14:paraId="02807946" w14:textId="2667BEBD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6A7336B9" w14:textId="7065E3AC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destroyTube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772137D" w14:textId="28E4676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destruição dos bitmaps do tubes</w:t>
      </w:r>
    </w:p>
    <w:p w:rsidR="0F30AB10" w:rsidP="0F30AB10" w:rsidRDefault="0F30AB10" w14:paraId="5D427CE0" w14:textId="561173C3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6A0EB210" w14:textId="716ED59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: vetor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 Tube</w:t>
      </w:r>
    </w:p>
    <w:p w:rsidR="0F30AB10" w:rsidP="0F30AB10" w:rsidRDefault="0F30AB10" w14:paraId="1F0ABDC9" w14:textId="39481D3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53B36EC6" w14:textId="4A57382C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70FA6D0E" w14:textId="44580FD0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destroy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objectVector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789BD6A1" w14:textId="17ACD68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destruição dos bitmaps do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</w:p>
    <w:p w:rsidR="0F30AB10" w:rsidP="0F30AB10" w:rsidRDefault="0F30AB10" w14:paraId="6EB12DC4" w14:textId="7973E05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5F670833" w14:textId="3C009156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objectVector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: vetor de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GameObject</w:t>
      </w:r>
    </w:p>
    <w:p w:rsidR="0F30AB10" w:rsidP="0F30AB10" w:rsidRDefault="0F30AB10" w14:paraId="012A7271" w14:textId="271B16F5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E1D46A3" w14:textId="2E4E0BD6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72DC8B6A" w14:textId="74C7012B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checkCollision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Player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InitialPlaye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6C70918E" w14:textId="7F570475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fazer a checagem se o player colidiu com algum tubo ou se passou</w:t>
      </w:r>
    </w:p>
    <w:p w:rsidR="0F30AB10" w:rsidP="0F30AB10" w:rsidRDefault="0F30AB10" w14:paraId="1DD4C65C" w14:textId="6D808F27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</w:t>
      </w:r>
    </w:p>
    <w:p w:rsidR="0F30AB10" w:rsidP="0F30AB10" w:rsidRDefault="0F30AB10" w14:paraId="74ABA7AD" w14:textId="2B9D097E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: vetor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 Tube</w:t>
      </w:r>
    </w:p>
    <w:p w:rsidR="0F30AB10" w:rsidP="0F30AB10" w:rsidRDefault="0F30AB10" w14:paraId="5E4C1537" w14:textId="39A84E15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Player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InitialPlayer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player</w:t>
      </w:r>
    </w:p>
    <w:p w:rsidR="0F30AB10" w:rsidP="0F30AB10" w:rsidRDefault="0F30AB10" w14:paraId="6472C4C5" w14:textId="35354C5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caso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true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o jogar colidiu caso false fez um ponto</w:t>
      </w:r>
    </w:p>
    <w:p w:rsidR="0F30AB10" w:rsidP="0F30AB10" w:rsidRDefault="0F30AB10" w14:paraId="3A36B09A" w14:textId="7484774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53209DAD" w14:textId="3F7B671A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drawTube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30D875D2" w14:textId="28971E6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pela exibição dos tubos na tela</w:t>
      </w:r>
    </w:p>
    <w:p w:rsidR="0F30AB10" w:rsidP="0F30AB10" w:rsidRDefault="0F30AB10" w14:paraId="0E63F56D" w14:textId="54A43186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4F388BCA" w14:textId="4AE18850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Parâmetros: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: vetor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de Tube</w:t>
      </w:r>
    </w:p>
    <w:p w:rsidR="0F30AB10" w:rsidP="0F30AB10" w:rsidRDefault="0F30AB10" w14:paraId="7EAE1891" w14:textId="5860552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7944744F" w14:textId="76AA08D4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78D669DD" w14:textId="37E007D0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mustInit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isWorking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string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errorMesage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3B569F36" w14:textId="4EFCD24C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Descrição: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conferir se as instancias estão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funcioando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corretamente</w:t>
      </w:r>
    </w:p>
    <w:p w:rsidR="0F30AB10" w:rsidP="0F30AB10" w:rsidRDefault="0F30AB10" w14:paraId="5EA3C803" w14:textId="16E467CF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nenhuma.</w:t>
      </w:r>
    </w:p>
    <w:p w:rsidR="0F30AB10" w:rsidP="0F30AB10" w:rsidRDefault="0F30AB10" w14:paraId="792293B2" w14:textId="199D8DEA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isWorking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retorno da função</w:t>
      </w:r>
    </w:p>
    <w:p w:rsidR="0F30AB10" w:rsidP="0F30AB10" w:rsidRDefault="0F30AB10" w14:paraId="6E632051" w14:textId="5B222B18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   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string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errorMesage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mensagem de erro a ser exibida</w:t>
      </w:r>
    </w:p>
    <w:p w:rsidR="0F30AB10" w:rsidP="0F30AB10" w:rsidRDefault="0F30AB10" w14:paraId="3E899CD5" w14:textId="7C1B8922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218DC559" w14:textId="4BF6D445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3F472CAC" w14:textId="09CC167D">
      <w:pPr>
        <w:pStyle w:val="Normal"/>
        <w:spacing w:line="285" w:lineRule="exac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Função &lt;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void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getTubes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char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imagePath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[])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</w:p>
    <w:p w:rsidR="0F30AB10" w:rsidP="0F30AB10" w:rsidRDefault="0F30AB10" w14:paraId="426BA641" w14:textId="6FD5AFFD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Descrição: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responsavel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por popular o vector&lt;Tube&gt;</w:t>
      </w:r>
    </w:p>
    <w:p w:rsidR="0F30AB10" w:rsidP="0F30AB10" w:rsidRDefault="0F30AB10" w14:paraId="1CC08E61" w14:textId="25711B31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Entradas: nenhuma</w:t>
      </w:r>
    </w:p>
    <w:p w:rsidR="0F30AB10" w:rsidP="0F30AB10" w:rsidRDefault="0F30AB10" w14:paraId="6A98887A" w14:textId="46DC249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Parâmetros: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vector&lt;Tube *&gt; &amp;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TubeVector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: vetor a ser populado</w:t>
      </w:r>
    </w:p>
    <w:p w:rsidR="0F30AB10" w:rsidP="0F30AB10" w:rsidRDefault="0F30AB10" w14:paraId="3FE99373" w14:textId="1B9BA5FB">
      <w:pPr>
        <w:spacing w:line="285" w:lineRule="exac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    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const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char *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imagePath</w:t>
      </w:r>
      <w:r w:rsidRPr="0F30AB10" w:rsidR="0F30AB1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[]: endereço das imagens</w:t>
      </w:r>
    </w:p>
    <w:p w:rsidR="0F30AB10" w:rsidP="0F30AB10" w:rsidRDefault="0F30AB10" w14:paraId="3F66B891" w14:textId="0980EDBB">
      <w:pPr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F30AB10" w:rsidR="0F30A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Saídas: nenhuma.</w:t>
      </w:r>
    </w:p>
    <w:p w:rsidR="0F30AB10" w:rsidP="0F30AB10" w:rsidRDefault="0F30AB10" w14:paraId="671031A7" w14:textId="73301A61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1281437B" w14:textId="2D639181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08DF57C6" w14:textId="08B37AA9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5FA9A6B5" w14:textId="350A6C5D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F30AB10" w:rsidP="0F30AB10" w:rsidRDefault="0F30AB10" w14:paraId="41F9F964" w14:textId="3F8F6704">
      <w:pPr>
        <w:pStyle w:val="Normal"/>
        <w:spacing w:after="160"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91D1B95" w:rsidP="79175337" w:rsidRDefault="791D1B95" w14:paraId="68959C1E" w14:textId="3727149D">
      <w:pPr>
        <w:pStyle w:val="Ttulo3"/>
        <w:numPr>
          <w:ilvl w:val="2"/>
          <w:numId w:val="0"/>
        </w:numPr>
        <w:ind w:left="-567"/>
      </w:pPr>
      <w:bookmarkStart w:name="_Toc75023800" w:id="24"/>
      <w:r>
        <w:t xml:space="preserve">Testes do </w:t>
      </w:r>
      <w:bookmarkEnd w:id="24"/>
      <w:r w:rsidR="0062367C">
        <w:t>sistema</w:t>
      </w:r>
    </w:p>
    <w:p w:rsidR="791D1B95" w:rsidP="4767A4B7" w:rsidRDefault="791D1B95" w14:paraId="048F3054" w14:textId="1F5A12F2">
      <w:pPr>
        <w:pStyle w:val="Normal"/>
        <w:spacing w:line="285" w:lineRule="exact"/>
        <w:rPr>
          <w:b w:val="0"/>
          <w:bCs w:val="0"/>
        </w:rPr>
      </w:pPr>
      <w:bookmarkStart w:name="_Toc75023801" w:id="25"/>
      <w:r w:rsidR="4767A4B7">
        <w:rPr/>
        <w:t>Casos de testes do sistema: função &lt;</w:t>
      </w:r>
      <w:r w:rsidRPr="4767A4B7" w:rsidR="4767A4B7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bool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collision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(</w:t>
      </w:r>
      <w:r w:rsidRPr="4767A4B7" w:rsidR="4767A4B7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Player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4767A4B7" w:rsidR="4767A4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*</w:t>
      </w:r>
      <w:r w:rsidRPr="4767A4B7" w:rsidR="4767A4B7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pt-BR"/>
        </w:rPr>
        <w:t>InitialPlayer</w:t>
      </w:r>
      <w:r w:rsidRPr="4767A4B7" w:rsidR="4767A4B7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  <w:r w:rsidR="4767A4B7">
        <w:rPr/>
        <w:t>&gt;</w:t>
      </w:r>
      <w:bookmarkEnd w:id="25"/>
    </w:p>
    <w:tbl>
      <w:tblPr>
        <w:tblStyle w:val="Tabelacomgrade"/>
        <w:tblW w:w="8443" w:type="dxa"/>
        <w:tblLayout w:type="fixed"/>
        <w:tblLook w:val="04A0" w:firstRow="1" w:lastRow="0" w:firstColumn="1" w:lastColumn="0" w:noHBand="0" w:noVBand="1"/>
      </w:tblPr>
      <w:tblGrid>
        <w:gridCol w:w="1386"/>
        <w:gridCol w:w="1710"/>
        <w:gridCol w:w="1245"/>
        <w:gridCol w:w="1320"/>
        <w:gridCol w:w="1548"/>
        <w:gridCol w:w="1234"/>
      </w:tblGrid>
      <w:tr w:rsidR="79175337" w:rsidTr="4767A4B7" w14:paraId="48420217" w14:textId="77777777">
        <w:trPr>
          <w:trHeight w:val="900"/>
        </w:trPr>
        <w:tc>
          <w:tcPr>
            <w:tcW w:w="1386" w:type="dxa"/>
            <w:tcMar/>
          </w:tcPr>
          <w:p w:rsidR="0C225E71" w:rsidP="6A47BCD5" w:rsidRDefault="0C225E71" w14:paraId="1218407D" w14:textId="571C54AB">
            <w:pPr>
              <w:jc w:val="center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Número</w:t>
            </w:r>
          </w:p>
        </w:tc>
        <w:tc>
          <w:tcPr>
            <w:tcW w:w="1710" w:type="dxa"/>
            <w:tcMar/>
          </w:tcPr>
          <w:p w:rsidR="79175337" w:rsidP="6A47BCD5" w:rsidRDefault="48F1A177" w14:paraId="118F1C11" w14:textId="4D034F54">
            <w:pPr>
              <w:spacing w:after="200"/>
              <w:ind w:left="-79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 xml:space="preserve">Varáveis de </w:t>
            </w:r>
            <w:r w:rsidRPr="6A47BCD5" w:rsidR="79175337">
              <w:rPr>
                <w:i/>
                <w:iCs/>
                <w:sz w:val="24"/>
                <w:szCs w:val="24"/>
              </w:rPr>
              <w:t>Entrada</w:t>
            </w:r>
          </w:p>
        </w:tc>
        <w:tc>
          <w:tcPr>
            <w:tcW w:w="1245" w:type="dxa"/>
            <w:tcMar/>
          </w:tcPr>
          <w:p w:rsidR="79175337" w:rsidP="6A47BCD5" w:rsidRDefault="504106FE" w14:paraId="01AFF7A0" w14:textId="65C91CC6">
            <w:pPr>
              <w:spacing w:after="200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 xml:space="preserve">Valores </w:t>
            </w:r>
            <w:r w:rsidRPr="6A47BCD5" w:rsidR="00A191DD">
              <w:rPr>
                <w:i/>
                <w:iCs/>
                <w:sz w:val="24"/>
                <w:szCs w:val="24"/>
              </w:rPr>
              <w:t>v</w:t>
            </w:r>
            <w:r w:rsidRPr="6A47BCD5" w:rsidR="79175337">
              <w:rPr>
                <w:i/>
                <w:iCs/>
                <w:sz w:val="24"/>
                <w:szCs w:val="24"/>
              </w:rPr>
              <w:t>álid</w:t>
            </w:r>
            <w:r w:rsidRPr="6A47BCD5" w:rsidR="6873B039">
              <w:rPr>
                <w:i/>
                <w:iCs/>
                <w:sz w:val="24"/>
                <w:szCs w:val="24"/>
              </w:rPr>
              <w:t>o</w:t>
            </w:r>
            <w:r w:rsidRPr="6A47BCD5" w:rsidR="79175337">
              <w:rPr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1320" w:type="dxa"/>
            <w:tcMar/>
          </w:tcPr>
          <w:p w:rsidR="79175337" w:rsidP="6A47BCD5" w:rsidRDefault="79175337" w14:paraId="58759C3A" w14:textId="3A4BD0CC">
            <w:pPr>
              <w:spacing w:after="200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Resultado Esperado</w:t>
            </w:r>
          </w:p>
        </w:tc>
        <w:tc>
          <w:tcPr>
            <w:tcW w:w="1548" w:type="dxa"/>
            <w:tcMar/>
          </w:tcPr>
          <w:p w:rsidR="79175337" w:rsidP="6A47BCD5" w:rsidRDefault="38E4DD90" w14:paraId="5BB514C0" w14:textId="6FB5ADA2">
            <w:pPr>
              <w:spacing w:after="200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Valores i</w:t>
            </w:r>
            <w:r w:rsidRPr="6A47BCD5" w:rsidR="79175337">
              <w:rPr>
                <w:i/>
                <w:iCs/>
                <w:sz w:val="24"/>
                <w:szCs w:val="24"/>
              </w:rPr>
              <w:t>nválid</w:t>
            </w:r>
            <w:r w:rsidRPr="6A47BCD5" w:rsidR="15C0D1C7">
              <w:rPr>
                <w:i/>
                <w:iCs/>
                <w:sz w:val="24"/>
                <w:szCs w:val="24"/>
              </w:rPr>
              <w:t>o</w:t>
            </w:r>
            <w:r w:rsidRPr="6A47BCD5" w:rsidR="79175337">
              <w:rPr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1234" w:type="dxa"/>
            <w:tcMar/>
          </w:tcPr>
          <w:p w:rsidR="79175337" w:rsidP="6A47BCD5" w:rsidRDefault="79175337" w14:paraId="1879BE96" w14:textId="4849CCF7">
            <w:pPr>
              <w:spacing w:after="200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Resultado Esperado</w:t>
            </w:r>
          </w:p>
        </w:tc>
      </w:tr>
      <w:tr w:rsidR="79175337" w:rsidTr="4767A4B7" w14:paraId="4E476304" w14:textId="77777777">
        <w:tc>
          <w:tcPr>
            <w:tcW w:w="1386" w:type="dxa"/>
            <w:tcMar/>
          </w:tcPr>
          <w:p w:rsidR="35E547BC" w:rsidP="6A47BCD5" w:rsidRDefault="35E547BC" w14:paraId="30D12927" w14:textId="7F4101F5">
            <w:pPr>
              <w:jc w:val="center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710" w:type="dxa"/>
            <w:tcMar/>
          </w:tcPr>
          <w:p w:rsidR="79175337" w:rsidP="4767A4B7" w:rsidRDefault="79175337" w14:paraId="043DCBB4" w14:textId="0075DD4B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Valores do tipo int do </w:t>
            </w:r>
          </w:p>
          <w:p w:rsidR="79175337" w:rsidP="4767A4B7" w:rsidRDefault="79175337" w14:paraId="20C41440" w14:textId="5F4E575A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eixo x e y do player que sobrepõem os valores x e y do objeto cano</w:t>
            </w:r>
          </w:p>
        </w:tc>
        <w:tc>
          <w:tcPr>
            <w:tcW w:w="1245" w:type="dxa"/>
            <w:tcMar/>
          </w:tcPr>
          <w:p w:rsidR="79175337" w:rsidP="4767A4B7" w:rsidRDefault="79175337" w14:paraId="1051915A" w14:textId="3E39F06A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  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 xml:space="preserve">Valores do tipo int, maiores ou iguais a 0 </w:t>
            </w:r>
          </w:p>
        </w:tc>
        <w:tc>
          <w:tcPr>
            <w:tcW w:w="1320" w:type="dxa"/>
            <w:tcMar/>
          </w:tcPr>
          <w:p w:rsidR="79175337" w:rsidP="79175337" w:rsidRDefault="79175337" w14:paraId="1FC9A521" w14:textId="40403EB5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Colisão ocorreu, o botão de 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restart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irá aparecer </w:t>
            </w:r>
          </w:p>
        </w:tc>
        <w:tc>
          <w:tcPr>
            <w:tcW w:w="1548" w:type="dxa"/>
            <w:tcMar/>
          </w:tcPr>
          <w:p w:rsidR="79175337" w:rsidP="4767A4B7" w:rsidRDefault="79175337" w14:paraId="60BDBFB0" w14:textId="0A5979C4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Valores de outro 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tipo(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char ,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floot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,bool)</w:t>
            </w:r>
          </w:p>
        </w:tc>
        <w:tc>
          <w:tcPr>
            <w:tcW w:w="1234" w:type="dxa"/>
            <w:tcMar/>
          </w:tcPr>
          <w:p w:rsidR="79175337" w:rsidP="79175337" w:rsidRDefault="79175337" w14:paraId="72BEF77E" w14:textId="5E3A8D7B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Colisão não 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ocorreu, o</w:t>
            </w:r>
            <w:r w:rsidRPr="4767A4B7" w:rsidR="4767A4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jogo continua</w:t>
            </w:r>
          </w:p>
        </w:tc>
      </w:tr>
      <w:tr w:rsidR="79175337" w:rsidTr="4767A4B7" w14:paraId="7C3A1389" w14:textId="77777777">
        <w:trPr>
          <w:trHeight w:val="765"/>
        </w:trPr>
        <w:tc>
          <w:tcPr>
            <w:tcW w:w="1386" w:type="dxa"/>
            <w:tcMar/>
          </w:tcPr>
          <w:p w:rsidR="35E547BC" w:rsidP="6A47BCD5" w:rsidRDefault="35E547BC" w14:paraId="1B4D752E" w14:textId="2D972CB8">
            <w:pPr>
              <w:jc w:val="center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710" w:type="dxa"/>
            <w:tcMar/>
          </w:tcPr>
          <w:p w:rsidR="79175337" w:rsidP="4767A4B7" w:rsidRDefault="79175337" w14:paraId="2A53B2E8" w14:textId="2BB8005F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Valores do tipo int do </w:t>
            </w:r>
          </w:p>
          <w:p w:rsidR="79175337" w:rsidP="4767A4B7" w:rsidRDefault="79175337" w14:paraId="29E9BB76" w14:textId="5D5E6D5C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eixo x e y do player que não sobrepõem os valores x e y do objeto cano</w:t>
            </w:r>
          </w:p>
        </w:tc>
        <w:tc>
          <w:tcPr>
            <w:tcW w:w="1245" w:type="dxa"/>
            <w:tcMar/>
          </w:tcPr>
          <w:p w:rsidR="79175337" w:rsidP="4767A4B7" w:rsidRDefault="79175337" w14:paraId="7FA6B1E5" w14:textId="6D209352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Valores do tipo int, maiores ou iguais a 0</w:t>
            </w:r>
          </w:p>
        </w:tc>
        <w:tc>
          <w:tcPr>
            <w:tcW w:w="1320" w:type="dxa"/>
            <w:tcMar/>
          </w:tcPr>
          <w:p w:rsidR="79175337" w:rsidP="4767A4B7" w:rsidRDefault="79175337" w14:paraId="2C0F4B8E" w14:textId="5E3A8D7B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Colisão não ocorreu, o jogo continua</w:t>
            </w:r>
          </w:p>
          <w:p w:rsidR="79175337" w:rsidP="4767A4B7" w:rsidRDefault="79175337" w14:paraId="323EA2B1" w14:textId="160744C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79175337" w:rsidP="4767A4B7" w:rsidRDefault="79175337" w14:paraId="4B51FB2D" w14:textId="0A5979C4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Valores de outro tipo(char ,floot ,bool)</w:t>
            </w:r>
          </w:p>
          <w:p w:rsidR="79175337" w:rsidP="4767A4B7" w:rsidRDefault="79175337" w14:paraId="653F1F1D" w14:textId="5D4CEEF7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234" w:type="dxa"/>
            <w:tcMar/>
          </w:tcPr>
          <w:p w:rsidR="79175337" w:rsidP="79175337" w:rsidRDefault="79175337" w14:paraId="4A9EFE22" w14:textId="0B9AE6A0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767A4B7" w:rsidR="4767A4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Colisão não ocorreu, o jogo continua</w:t>
            </w:r>
          </w:p>
        </w:tc>
      </w:tr>
      <w:tr w:rsidR="6A47BCD5" w:rsidTr="4767A4B7" w14:paraId="0F110FC2" w14:textId="77777777">
        <w:tc>
          <w:tcPr>
            <w:tcW w:w="1386" w:type="dxa"/>
            <w:tcMar/>
          </w:tcPr>
          <w:p w:rsidR="7700EAD2" w:rsidP="6A47BCD5" w:rsidRDefault="7700EAD2" w14:paraId="0D5E89A0" w14:textId="1DA9E329">
            <w:pPr>
              <w:jc w:val="center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710" w:type="dxa"/>
            <w:tcMar/>
          </w:tcPr>
          <w:p w:rsidR="6A47BCD5" w:rsidP="6A47BCD5" w:rsidRDefault="6A47BCD5" w14:paraId="50F6BC18" w14:textId="68CF2D73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6A47BCD5" w:rsidP="6A47BCD5" w:rsidRDefault="6A47BCD5" w14:paraId="6344CBDC" w14:textId="3B9BB57A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6A47BCD5" w:rsidP="6A47BCD5" w:rsidRDefault="6A47BCD5" w14:paraId="5F8EEE25" w14:textId="645FDD9B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6A47BCD5" w:rsidP="6A47BCD5" w:rsidRDefault="6A47BCD5" w14:paraId="7CAA36D9" w14:textId="6262EAD5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Mar/>
          </w:tcPr>
          <w:p w:rsidR="6A47BCD5" w:rsidP="6A47BCD5" w:rsidRDefault="6A47BCD5" w14:paraId="65C8550D" w14:textId="793E083B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6A47BCD5" w:rsidTr="4767A4B7" w14:paraId="1824714C" w14:textId="77777777">
        <w:tc>
          <w:tcPr>
            <w:tcW w:w="1386" w:type="dxa"/>
            <w:tcMar/>
          </w:tcPr>
          <w:p w:rsidR="7700EAD2" w:rsidP="6A47BCD5" w:rsidRDefault="7700EAD2" w14:paraId="40F568F1" w14:textId="697FFC2B">
            <w:pPr>
              <w:jc w:val="center"/>
              <w:rPr>
                <w:i/>
                <w:iCs/>
                <w:sz w:val="24"/>
                <w:szCs w:val="24"/>
              </w:rPr>
            </w:pPr>
            <w:r w:rsidRPr="6A47BCD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710" w:type="dxa"/>
            <w:tcMar/>
          </w:tcPr>
          <w:p w:rsidR="6A47BCD5" w:rsidP="6A47BCD5" w:rsidRDefault="6A47BCD5" w14:paraId="6FDC9DD5" w14:textId="6D9D27DB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6A47BCD5" w:rsidP="6A47BCD5" w:rsidRDefault="6A47BCD5" w14:paraId="10E77942" w14:textId="4F3F0B04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6A47BCD5" w:rsidP="6A47BCD5" w:rsidRDefault="6A47BCD5" w14:paraId="12AB5C07" w14:textId="572CFD3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6A47BCD5" w:rsidP="6A47BCD5" w:rsidRDefault="6A47BCD5" w14:paraId="0C67201E" w14:textId="7E873B4E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Mar/>
          </w:tcPr>
          <w:p w:rsidR="6A47BCD5" w:rsidP="6A47BCD5" w:rsidRDefault="6A47BCD5" w14:paraId="7E730243" w14:textId="1F1EC680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6A47BCD5" w:rsidTr="4767A4B7" w14:paraId="11572CC4" w14:textId="77777777">
        <w:tc>
          <w:tcPr>
            <w:tcW w:w="1386" w:type="dxa"/>
            <w:tcMar/>
          </w:tcPr>
          <w:p w:rsidR="7700EAD2" w:rsidP="6A47BCD5" w:rsidRDefault="7700EAD2" w14:paraId="21444C55" w14:textId="10DD7777">
            <w:pPr>
              <w:jc w:val="center"/>
              <w:rPr>
                <w:sz w:val="24"/>
                <w:szCs w:val="24"/>
              </w:rPr>
            </w:pPr>
            <w:r w:rsidRPr="4767A4B7" w:rsidR="4767A4B7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  <w:tcMar/>
          </w:tcPr>
          <w:p w:rsidR="6A47BCD5" w:rsidP="6A47BCD5" w:rsidRDefault="6A47BCD5" w14:paraId="31AE5738" w14:textId="315FFEB4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6A47BCD5" w:rsidP="6A47BCD5" w:rsidRDefault="6A47BCD5" w14:paraId="6D4466E9" w14:textId="12C30AB0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tcMar/>
          </w:tcPr>
          <w:p w:rsidR="6A47BCD5" w:rsidP="6A47BCD5" w:rsidRDefault="6A47BCD5" w14:paraId="2192A045" w14:textId="6BF147B6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6A47BCD5" w:rsidP="6A47BCD5" w:rsidRDefault="6A47BCD5" w14:paraId="72793C6B" w14:textId="2E5FE5E1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Mar/>
          </w:tcPr>
          <w:p w:rsidR="6A47BCD5" w:rsidP="6A47BCD5" w:rsidRDefault="6A47BCD5" w14:paraId="4E27BE3E" w14:textId="50DBEDC3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</w:tbl>
    <w:p w:rsidR="79175337" w:rsidP="79175337" w:rsidRDefault="79175337" w14:paraId="48F9A3AE" w14:textId="7998D4C3">
      <w:pPr>
        <w:pStyle w:val="Corpodetexto"/>
      </w:pPr>
    </w:p>
    <w:p w:rsidR="1845A3F5" w:rsidP="1845A3F5" w:rsidRDefault="1845A3F5" w14:textId="7998D4C3" w14:paraId="3A569748">
      <w:pPr>
        <w:pStyle w:val="Corpodetexto"/>
      </w:pPr>
    </w:p>
    <w:p w:rsidR="1845A3F5" w:rsidP="1845A3F5" w:rsidRDefault="1845A3F5" w14:paraId="4F634270" w14:textId="26BCF8C9">
      <w:pPr>
        <w:pStyle w:val="Corpodetexto"/>
      </w:pPr>
    </w:p>
    <w:p w:rsidR="1845A3F5" w:rsidP="1845A3F5" w:rsidRDefault="1845A3F5" w14:paraId="17EA81BE" w14:textId="1F3EEB82">
      <w:pPr>
        <w:pStyle w:val="Corpodetexto"/>
      </w:pPr>
    </w:p>
    <w:p w:rsidR="1845A3F5" w:rsidP="1845A3F5" w:rsidRDefault="1845A3F5" w14:paraId="632C5F29" w14:textId="26BCF8C9">
      <w:pPr>
        <w:pStyle w:val="Corpodetexto"/>
      </w:pPr>
    </w:p>
    <w:sectPr w:rsidR="1845A3F5" w:rsidSect="0062367C">
      <w:headerReference w:type="even" r:id="rId7"/>
      <w:footerReference w:type="even" r:id="rId8"/>
      <w:footerReference w:type="default" r:id="rId9"/>
      <w:pgSz w:w="11909" w:h="16834" w:orient="portrait" w:code="9"/>
      <w:pgMar w:top="1440" w:right="1440" w:bottom="1440" w:left="1440" w:header="709" w:footer="709" w:gutter="0"/>
      <w:cols w:space="720"/>
      <w:titlePg/>
      <w:headerReference w:type="default" r:id="Rae2510c27d3d4ff4"/>
      <w:headerReference w:type="first" r:id="Re7ea6c2be81645dd"/>
      <w:footerReference w:type="first" r:id="R7fc024f0e94746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5947" w:rsidRDefault="00045947" w14:paraId="0FF60078" w14:textId="77777777">
      <w:r>
        <w:separator/>
      </w:r>
    </w:p>
  </w:endnote>
  <w:endnote w:type="continuationSeparator" w:id="0">
    <w:p w:rsidR="00045947" w:rsidRDefault="00045947" w14:paraId="2B0A03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835" w:rsidRDefault="007F5835" w14:paraId="6360133C" w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730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7F5835" w:rsidP="00F46CBE" w:rsidRDefault="007F5835" w14:paraId="513DA1E0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835" w:rsidRDefault="007F5835" w14:paraId="444322F8" w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730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7F5835" w:rsidRDefault="007F5835" w14:paraId="5C3E0E74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0F30AB10" w:rsidTr="0F30AB10" w14:paraId="56712C66">
      <w:trPr>
        <w:trHeight w:val="300"/>
      </w:trPr>
      <w:tc>
        <w:tcPr>
          <w:tcW w:w="2770" w:type="dxa"/>
          <w:tcMar/>
        </w:tcPr>
        <w:p w:rsidR="0F30AB10" w:rsidP="0F30AB10" w:rsidRDefault="0F30AB10" w14:paraId="493A126C" w14:textId="304E4B5E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0F30AB10" w:rsidP="0F30AB10" w:rsidRDefault="0F30AB10" w14:paraId="4A18E880" w14:textId="3187887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0F30AB10" w:rsidP="0F30AB10" w:rsidRDefault="0F30AB10" w14:paraId="3D565D3D" w14:textId="772F9CB1">
          <w:pPr>
            <w:pStyle w:val="Cabealho"/>
            <w:bidi w:val="0"/>
            <w:ind w:right="-115"/>
            <w:jc w:val="right"/>
          </w:pPr>
        </w:p>
      </w:tc>
    </w:tr>
  </w:tbl>
  <w:p w:rsidR="0F30AB10" w:rsidP="0F30AB10" w:rsidRDefault="0F30AB10" w14:paraId="28652A2E" w14:textId="71721470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5947" w:rsidRDefault="00045947" w14:paraId="35A8B975" w14:textId="77777777">
      <w:r>
        <w:separator/>
      </w:r>
    </w:p>
  </w:footnote>
  <w:footnote w:type="continuationSeparator" w:id="0">
    <w:p w:rsidR="00045947" w:rsidRDefault="00045947" w14:paraId="2E177B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D327C" w:rsidR="007F5835" w:rsidRDefault="007F5835" w14:paraId="62A90509" w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0F30AB10" w:rsidTr="0F30AB10" w14:paraId="24EEC342">
      <w:trPr>
        <w:trHeight w:val="300"/>
      </w:trPr>
      <w:tc>
        <w:tcPr>
          <w:tcW w:w="2770" w:type="dxa"/>
          <w:tcMar/>
        </w:tcPr>
        <w:p w:rsidR="0F30AB10" w:rsidP="0F30AB10" w:rsidRDefault="0F30AB10" w14:paraId="6D7DB179" w14:textId="1F88F5A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0F30AB10" w:rsidP="0F30AB10" w:rsidRDefault="0F30AB10" w14:paraId="04243305" w14:textId="3C0CC644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0F30AB10" w:rsidP="0F30AB10" w:rsidRDefault="0F30AB10" w14:paraId="5D009E07" w14:textId="74F3EC97">
          <w:pPr>
            <w:pStyle w:val="Cabealho"/>
            <w:bidi w:val="0"/>
            <w:ind w:right="-115"/>
            <w:jc w:val="right"/>
          </w:pPr>
        </w:p>
      </w:tc>
    </w:tr>
  </w:tbl>
  <w:p w:rsidR="0F30AB10" w:rsidP="0F30AB10" w:rsidRDefault="0F30AB10" w14:paraId="0B13344C" w14:textId="11F6CE82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0F30AB10" w:rsidTr="0F30AB10" w14:paraId="79F591BB">
      <w:trPr>
        <w:trHeight w:val="300"/>
      </w:trPr>
      <w:tc>
        <w:tcPr>
          <w:tcW w:w="2770" w:type="dxa"/>
          <w:tcMar/>
        </w:tcPr>
        <w:p w:rsidR="0F30AB10" w:rsidP="0F30AB10" w:rsidRDefault="0F30AB10" w14:paraId="01A1499B" w14:textId="167B47DD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0F30AB10" w:rsidP="0F30AB10" w:rsidRDefault="0F30AB10" w14:paraId="676D4FFE" w14:textId="58383863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0F30AB10" w:rsidP="0F30AB10" w:rsidRDefault="0F30AB10" w14:paraId="7740A62D" w14:textId="133935BB">
          <w:pPr>
            <w:pStyle w:val="Cabealho"/>
            <w:bidi w:val="0"/>
            <w:ind w:right="-115"/>
            <w:jc w:val="right"/>
          </w:pPr>
        </w:p>
      </w:tc>
    </w:tr>
  </w:tbl>
  <w:p w:rsidR="0F30AB10" w:rsidP="0F30AB10" w:rsidRDefault="0F30AB10" w14:paraId="1984E935" w14:textId="4E18688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1C37A3"/>
    <w:multiLevelType w:val="hybridMultilevel"/>
    <w:tmpl w:val="6ACA4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0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6193329">
    <w:abstractNumId w:val="29"/>
  </w:num>
  <w:num w:numId="2" w16cid:durableId="1629361389">
    <w:abstractNumId w:val="27"/>
  </w:num>
  <w:num w:numId="3" w16cid:durableId="1539779917">
    <w:abstractNumId w:val="6"/>
  </w:num>
  <w:num w:numId="4" w16cid:durableId="763262291">
    <w:abstractNumId w:val="14"/>
  </w:num>
  <w:num w:numId="5" w16cid:durableId="588850935">
    <w:abstractNumId w:val="4"/>
  </w:num>
  <w:num w:numId="6" w16cid:durableId="1250968894">
    <w:abstractNumId w:val="11"/>
  </w:num>
  <w:num w:numId="7" w16cid:durableId="1100176249">
    <w:abstractNumId w:val="8"/>
  </w:num>
  <w:num w:numId="8" w16cid:durableId="1938175810">
    <w:abstractNumId w:val="28"/>
  </w:num>
  <w:num w:numId="9" w16cid:durableId="1008949939">
    <w:abstractNumId w:val="1"/>
  </w:num>
  <w:num w:numId="10" w16cid:durableId="1855529186">
    <w:abstractNumId w:val="12"/>
  </w:num>
  <w:num w:numId="11" w16cid:durableId="299384077">
    <w:abstractNumId w:val="24"/>
  </w:num>
  <w:num w:numId="12" w16cid:durableId="505365716">
    <w:abstractNumId w:val="25"/>
  </w:num>
  <w:num w:numId="13" w16cid:durableId="1239437261">
    <w:abstractNumId w:val="18"/>
  </w:num>
  <w:num w:numId="14" w16cid:durableId="917979153">
    <w:abstractNumId w:val="15"/>
  </w:num>
  <w:num w:numId="15" w16cid:durableId="2032491590">
    <w:abstractNumId w:val="13"/>
  </w:num>
  <w:num w:numId="16" w16cid:durableId="1089038583">
    <w:abstractNumId w:val="10"/>
  </w:num>
  <w:num w:numId="17" w16cid:durableId="1969697534">
    <w:abstractNumId w:val="9"/>
  </w:num>
  <w:num w:numId="18" w16cid:durableId="1089078289">
    <w:abstractNumId w:val="26"/>
  </w:num>
  <w:num w:numId="19" w16cid:durableId="1610089732">
    <w:abstractNumId w:val="21"/>
  </w:num>
  <w:num w:numId="20" w16cid:durableId="809713862">
    <w:abstractNumId w:val="20"/>
  </w:num>
  <w:num w:numId="21" w16cid:durableId="1348093678">
    <w:abstractNumId w:val="30"/>
  </w:num>
  <w:num w:numId="22" w16cid:durableId="216861729">
    <w:abstractNumId w:val="2"/>
  </w:num>
  <w:num w:numId="23" w16cid:durableId="2042893561">
    <w:abstractNumId w:val="7"/>
  </w:num>
  <w:num w:numId="24" w16cid:durableId="334500188">
    <w:abstractNumId w:val="16"/>
  </w:num>
  <w:num w:numId="25" w16cid:durableId="934019321">
    <w:abstractNumId w:val="5"/>
  </w:num>
  <w:num w:numId="26" w16cid:durableId="538471020">
    <w:abstractNumId w:val="22"/>
  </w:num>
  <w:num w:numId="27" w16cid:durableId="1894270965">
    <w:abstractNumId w:val="17"/>
  </w:num>
  <w:num w:numId="28" w16cid:durableId="1211721574">
    <w:abstractNumId w:val="3"/>
  </w:num>
  <w:num w:numId="29" w16cid:durableId="297497124">
    <w:abstractNumId w:val="19"/>
  </w:num>
  <w:num w:numId="30" w16cid:durableId="942803571">
    <w:abstractNumId w:val="0"/>
  </w:num>
  <w:num w:numId="31" w16cid:durableId="172964034">
    <w:abstractNumId w:val="29"/>
  </w:num>
  <w:num w:numId="32" w16cid:durableId="2094428367">
    <w:abstractNumId w:val="29"/>
  </w:num>
  <w:num w:numId="33" w16cid:durableId="1346975014">
    <w:abstractNumId w:val="29"/>
  </w:num>
  <w:num w:numId="34" w16cid:durableId="111748055">
    <w:abstractNumId w:val="29"/>
  </w:num>
  <w:num w:numId="35" w16cid:durableId="629632478">
    <w:abstractNumId w:val="29"/>
  </w:num>
  <w:num w:numId="36" w16cid:durableId="996805087">
    <w:abstractNumId w:val="23"/>
  </w:num>
  <w:num w:numId="37" w16cid:durableId="538932371">
    <w:abstractNumId w:val="29"/>
  </w:num>
  <w:num w:numId="38" w16cid:durableId="803815857">
    <w:abstractNumId w:val="29"/>
  </w:num>
  <w:num w:numId="39" w16cid:durableId="691224661">
    <w:abstractNumId w:val="29"/>
  </w:num>
  <w:num w:numId="40" w16cid:durableId="756055251">
    <w:abstractNumId w:val="29"/>
  </w:num>
  <w:num w:numId="41" w16cid:durableId="596452298">
    <w:abstractNumId w:val="29"/>
  </w:num>
  <w:num w:numId="42" w16cid:durableId="1733697146">
    <w:abstractNumId w:val="29"/>
  </w:num>
  <w:num w:numId="43" w16cid:durableId="1088966318">
    <w:abstractNumId w:val="29"/>
  </w:num>
  <w:num w:numId="44" w16cid:durableId="168757065">
    <w:abstractNumId w:val="29"/>
  </w:num>
  <w:num w:numId="45" w16cid:durableId="1863124290">
    <w:abstractNumId w:val="29"/>
  </w:num>
  <w:num w:numId="46" w16cid:durableId="322702982">
    <w:abstractNumId w:val="29"/>
  </w:num>
  <w:num w:numId="47" w16cid:durableId="1769085741">
    <w:abstractNumId w:val="29"/>
  </w:num>
  <w:num w:numId="48" w16cid:durableId="368266657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5947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5FE3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374"/>
    <w:rsid w:val="000D28D5"/>
    <w:rsid w:val="000E0053"/>
    <w:rsid w:val="000E16EB"/>
    <w:rsid w:val="000E1ECC"/>
    <w:rsid w:val="000E2C5A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5B28"/>
    <w:rsid w:val="00117446"/>
    <w:rsid w:val="00120A4A"/>
    <w:rsid w:val="00123A27"/>
    <w:rsid w:val="00123D5C"/>
    <w:rsid w:val="00127C43"/>
    <w:rsid w:val="00130CF9"/>
    <w:rsid w:val="00133A6C"/>
    <w:rsid w:val="00133DD3"/>
    <w:rsid w:val="00135EAB"/>
    <w:rsid w:val="001375EE"/>
    <w:rsid w:val="00137B76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3F7"/>
    <w:rsid w:val="001575B4"/>
    <w:rsid w:val="00160471"/>
    <w:rsid w:val="001607DD"/>
    <w:rsid w:val="001626D5"/>
    <w:rsid w:val="0016280D"/>
    <w:rsid w:val="00162D6D"/>
    <w:rsid w:val="001653F5"/>
    <w:rsid w:val="001662D2"/>
    <w:rsid w:val="00167034"/>
    <w:rsid w:val="0017292B"/>
    <w:rsid w:val="001738A7"/>
    <w:rsid w:val="00177DCC"/>
    <w:rsid w:val="00185FE6"/>
    <w:rsid w:val="00187708"/>
    <w:rsid w:val="00187730"/>
    <w:rsid w:val="00191633"/>
    <w:rsid w:val="001916C8"/>
    <w:rsid w:val="00192242"/>
    <w:rsid w:val="00192560"/>
    <w:rsid w:val="00192EA1"/>
    <w:rsid w:val="00193BC0"/>
    <w:rsid w:val="00195D67"/>
    <w:rsid w:val="001A0FBC"/>
    <w:rsid w:val="001A14FD"/>
    <w:rsid w:val="001A52C9"/>
    <w:rsid w:val="001A5987"/>
    <w:rsid w:val="001A59BD"/>
    <w:rsid w:val="001A6B98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1F6EFE"/>
    <w:rsid w:val="00200517"/>
    <w:rsid w:val="0020249E"/>
    <w:rsid w:val="002056F4"/>
    <w:rsid w:val="00207E78"/>
    <w:rsid w:val="00210E7F"/>
    <w:rsid w:val="00216770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60B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367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D798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46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1E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39C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1FAA"/>
    <w:rsid w:val="007B248F"/>
    <w:rsid w:val="007B3C5E"/>
    <w:rsid w:val="007B5559"/>
    <w:rsid w:val="007C1F31"/>
    <w:rsid w:val="007C272E"/>
    <w:rsid w:val="007C35A6"/>
    <w:rsid w:val="007C3962"/>
    <w:rsid w:val="007C3B51"/>
    <w:rsid w:val="007C5D9C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204E"/>
    <w:rsid w:val="007F328C"/>
    <w:rsid w:val="007F5835"/>
    <w:rsid w:val="007F7A42"/>
    <w:rsid w:val="00801BDE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E56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4C2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394E"/>
    <w:rsid w:val="00A05E83"/>
    <w:rsid w:val="00A16F9A"/>
    <w:rsid w:val="00A191DD"/>
    <w:rsid w:val="00A244C4"/>
    <w:rsid w:val="00A24FCE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6D2C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571C0"/>
    <w:rsid w:val="00A64ECB"/>
    <w:rsid w:val="00A6666F"/>
    <w:rsid w:val="00A66EB3"/>
    <w:rsid w:val="00A67B10"/>
    <w:rsid w:val="00A703AF"/>
    <w:rsid w:val="00A71FE9"/>
    <w:rsid w:val="00A72B53"/>
    <w:rsid w:val="00A7695E"/>
    <w:rsid w:val="00A82B77"/>
    <w:rsid w:val="00A82E45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2C80"/>
    <w:rsid w:val="00B6314A"/>
    <w:rsid w:val="00B63767"/>
    <w:rsid w:val="00B65004"/>
    <w:rsid w:val="00B66AA7"/>
    <w:rsid w:val="00B67F7E"/>
    <w:rsid w:val="00B70DA6"/>
    <w:rsid w:val="00B73FE9"/>
    <w:rsid w:val="00B83C84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A66BA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06D8A"/>
    <w:rsid w:val="00C1032E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B79B3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148D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261A5"/>
    <w:rsid w:val="00F30FE2"/>
    <w:rsid w:val="00F32F52"/>
    <w:rsid w:val="00F33D54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0944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1884"/>
    <w:rsid w:val="00FB2905"/>
    <w:rsid w:val="00FB45FE"/>
    <w:rsid w:val="00FB52CA"/>
    <w:rsid w:val="00FB61A6"/>
    <w:rsid w:val="00FB655D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0FF79CB"/>
    <w:rsid w:val="017A51B8"/>
    <w:rsid w:val="01A266BC"/>
    <w:rsid w:val="020CC855"/>
    <w:rsid w:val="03BA755A"/>
    <w:rsid w:val="04C2C79C"/>
    <w:rsid w:val="0553DB5A"/>
    <w:rsid w:val="0747C21C"/>
    <w:rsid w:val="0A2A686C"/>
    <w:rsid w:val="0A7E830C"/>
    <w:rsid w:val="0B7F52AB"/>
    <w:rsid w:val="0C225E71"/>
    <w:rsid w:val="0F30AB10"/>
    <w:rsid w:val="0F7AB5DD"/>
    <w:rsid w:val="0FFAFEC5"/>
    <w:rsid w:val="1063F4D8"/>
    <w:rsid w:val="12A8DA6B"/>
    <w:rsid w:val="14796C62"/>
    <w:rsid w:val="15C0D1C7"/>
    <w:rsid w:val="1651C7A0"/>
    <w:rsid w:val="1697F863"/>
    <w:rsid w:val="17175C5B"/>
    <w:rsid w:val="179D5389"/>
    <w:rsid w:val="1845A3F5"/>
    <w:rsid w:val="1D882F18"/>
    <w:rsid w:val="23CBCFC3"/>
    <w:rsid w:val="27D036BD"/>
    <w:rsid w:val="28A90FE0"/>
    <w:rsid w:val="2A6959C0"/>
    <w:rsid w:val="2A7D3B26"/>
    <w:rsid w:val="2CFF78D9"/>
    <w:rsid w:val="2F8607F7"/>
    <w:rsid w:val="31746609"/>
    <w:rsid w:val="35E547BC"/>
    <w:rsid w:val="38982C7C"/>
    <w:rsid w:val="38E4DD90"/>
    <w:rsid w:val="3C724E5A"/>
    <w:rsid w:val="3C8B7BCA"/>
    <w:rsid w:val="3DA4EB17"/>
    <w:rsid w:val="41AFA145"/>
    <w:rsid w:val="427ADC72"/>
    <w:rsid w:val="44F25C6B"/>
    <w:rsid w:val="45136010"/>
    <w:rsid w:val="4767A4B7"/>
    <w:rsid w:val="48F1A177"/>
    <w:rsid w:val="4B234778"/>
    <w:rsid w:val="4BBFA8E2"/>
    <w:rsid w:val="4BECC4FB"/>
    <w:rsid w:val="4E63E737"/>
    <w:rsid w:val="501BC244"/>
    <w:rsid w:val="504106FE"/>
    <w:rsid w:val="525EBC3A"/>
    <w:rsid w:val="527ECEA2"/>
    <w:rsid w:val="52C610ED"/>
    <w:rsid w:val="5336A39D"/>
    <w:rsid w:val="55D97356"/>
    <w:rsid w:val="56737893"/>
    <w:rsid w:val="58C2F024"/>
    <w:rsid w:val="5A6B3D6D"/>
    <w:rsid w:val="5A6E6D77"/>
    <w:rsid w:val="5A7D8D32"/>
    <w:rsid w:val="5B15893B"/>
    <w:rsid w:val="5B75C793"/>
    <w:rsid w:val="664E4CD1"/>
    <w:rsid w:val="67A1F20D"/>
    <w:rsid w:val="6873B039"/>
    <w:rsid w:val="68F4DD6A"/>
    <w:rsid w:val="69672519"/>
    <w:rsid w:val="6A47BCD5"/>
    <w:rsid w:val="6D827ACF"/>
    <w:rsid w:val="6F97E1B6"/>
    <w:rsid w:val="71DA38F8"/>
    <w:rsid w:val="75012182"/>
    <w:rsid w:val="765AC420"/>
    <w:rsid w:val="7700EAD2"/>
    <w:rsid w:val="77120BED"/>
    <w:rsid w:val="790B7535"/>
    <w:rsid w:val="79175337"/>
    <w:rsid w:val="791D1B95"/>
    <w:rsid w:val="79F2F4E0"/>
    <w:rsid w:val="7BF486FC"/>
    <w:rsid w:val="7EF5E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2D11A"/>
  <w15:docId w15:val="{D8A8183D-DEDF-4886-9ABE-32B4A5CC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79B3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14:ligatures w14:val="standardContextual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7B1FAA"/>
    <w:pPr>
      <w:keepLines/>
      <w:spacing w:before="80" w:after="80"/>
    </w:pPr>
    <w:rPr>
      <w:i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basedOn w:val="Fontepargpadr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basedOn w:val="Fontepargpadro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basedOn w:val="Fontepargpadro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basedOn w:val="Fontepargpadro"/>
    <w:link w:val="Corpodetexto"/>
    <w:rsid w:val="007B1FAA"/>
    <w:rPr>
      <w:i/>
      <w:sz w:val="24"/>
      <w:szCs w:val="24"/>
    </w:rPr>
  </w:style>
  <w:style w:type="character" w:styleId="Ttulo6Char" w:customStyle="1">
    <w:name w:val="Título 6 Char"/>
    <w:basedOn w:val="Fontepargpadro"/>
    <w:link w:val="Ttulo6"/>
    <w:rsid w:val="008063A7"/>
    <w:rPr>
      <w:rFonts w:ascii="Arial" w:hAnsi="Arial"/>
      <w:b/>
      <w:i/>
      <w:kern w:val="28"/>
    </w:rPr>
  </w:style>
  <w:style w:type="character" w:styleId="Ttulo4Char" w:customStyle="1">
    <w:name w:val="Título 4 Char"/>
    <w:basedOn w:val="Fontepargpadro"/>
    <w:link w:val="Ttulo4"/>
    <w:rsid w:val="00E025E6"/>
    <w:rPr>
      <w:b/>
      <w:i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eader" Target="header2.xml" Id="Rae2510c27d3d4ff4" /><Relationship Type="http://schemas.openxmlformats.org/officeDocument/2006/relationships/header" Target="header3.xml" Id="Re7ea6c2be81645dd" /><Relationship Type="http://schemas.openxmlformats.org/officeDocument/2006/relationships/footer" Target="footer3.xml" Id="R7fc024f0e9474618" /><Relationship Type="http://schemas.openxmlformats.org/officeDocument/2006/relationships/image" Target="/media/image.png" Id="R2a148175e9b3451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dc:description>Gabarito para Especificação de Requisitos de Software</dc:description>
  <lastModifiedBy>Lucas Fraga</lastModifiedBy>
  <revision>59</revision>
  <lastPrinted>2012-08-15T20:23:00.0000000Z</lastPrinted>
  <dcterms:created xsi:type="dcterms:W3CDTF">2020-05-31T20:50:00.0000000Z</dcterms:created>
  <dcterms:modified xsi:type="dcterms:W3CDTF">2023-07-05T01:47:43.2108430Z</dcterms:modified>
</coreProperties>
</file>